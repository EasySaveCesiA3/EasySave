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7892" w14:textId="77777777" w:rsidR="008F366D" w:rsidRPr="00E637DC" w:rsidRDefault="002A0B13" w:rsidP="00A50928">
      <w:pPr>
        <w:pStyle w:val="Titre4"/>
      </w:pPr>
      <w:r>
        <w:t>Infos et Rôles</w:t>
      </w:r>
    </w:p>
    <w:p w14:paraId="378558B9" w14:textId="77777777" w:rsidR="00E637DC" w:rsidRPr="002A0B13" w:rsidRDefault="00E637DC" w:rsidP="00A50928">
      <w:pPr>
        <w:rPr>
          <w:rFonts w:ascii="Arial" w:hAnsi="Arial" w:cs="Arial"/>
        </w:rPr>
      </w:pPr>
    </w:p>
    <w:p w14:paraId="11A98953" w14:textId="5F7BCB71" w:rsidR="002A0B13" w:rsidRPr="002A0B13" w:rsidRDefault="002A0B13" w:rsidP="00A50928">
      <w:pPr>
        <w:pStyle w:val="Paragraphedeliste"/>
        <w:numPr>
          <w:ilvl w:val="0"/>
          <w:numId w:val="35"/>
        </w:numPr>
        <w:spacing w:before="0"/>
        <w:rPr>
          <w:b/>
        </w:rPr>
      </w:pPr>
      <w:r w:rsidRPr="002A0B13">
        <w:rPr>
          <w:b/>
        </w:rPr>
        <w:t>Date </w:t>
      </w:r>
      <w:r w:rsidRPr="002A0B13">
        <w:t xml:space="preserve">: </w:t>
      </w:r>
      <w:sdt>
        <w:sdtPr>
          <w:id w:val="-63966378"/>
          <w:placeholder>
            <w:docPart w:val="7C5BCBFD6B2D4B5E8914785958B543D5"/>
          </w:placeholder>
          <w:date w:fullDate="2025-02-24T00:00:00Z">
            <w:dateFormat w:val="dd/MM/yyyy"/>
            <w:lid w:val="fr-FR"/>
            <w:storeMappedDataAs w:val="dateTime"/>
            <w:calendar w:val="gregorian"/>
          </w:date>
        </w:sdtPr>
        <w:sdtContent>
          <w:r w:rsidR="00400090">
            <w:t>24/02/2025</w:t>
          </w:r>
        </w:sdtContent>
      </w:sdt>
    </w:p>
    <w:p w14:paraId="30060002" w14:textId="492B5DA7" w:rsidR="001A49B2" w:rsidRPr="001A49B2" w:rsidRDefault="001A49B2" w:rsidP="00A50928">
      <w:pPr>
        <w:pStyle w:val="Paragraphedeliste"/>
        <w:numPr>
          <w:ilvl w:val="0"/>
          <w:numId w:val="35"/>
        </w:numPr>
        <w:spacing w:before="0"/>
      </w:pPr>
      <w:r>
        <w:rPr>
          <w:b/>
        </w:rPr>
        <w:t>Heure de début :</w:t>
      </w:r>
      <w:r w:rsidR="00B70CD8">
        <w:rPr>
          <w:b/>
        </w:rPr>
        <w:t xml:space="preserve"> </w:t>
      </w:r>
      <w:r w:rsidR="002D458F">
        <w:rPr>
          <w:b/>
        </w:rPr>
        <w:t>11h10</w:t>
      </w:r>
    </w:p>
    <w:p w14:paraId="713B11CF" w14:textId="6871797C" w:rsidR="001A49B2" w:rsidRDefault="001A49B2" w:rsidP="00A50928">
      <w:pPr>
        <w:pStyle w:val="Paragraphedeliste"/>
        <w:numPr>
          <w:ilvl w:val="0"/>
          <w:numId w:val="35"/>
        </w:numPr>
        <w:spacing w:before="0"/>
        <w:rPr>
          <w:b/>
        </w:rPr>
      </w:pPr>
      <w:r>
        <w:rPr>
          <w:b/>
        </w:rPr>
        <w:t>Durée :</w:t>
      </w:r>
      <w:r w:rsidR="00B70CD8">
        <w:rPr>
          <w:b/>
        </w:rPr>
        <w:t xml:space="preserve"> </w:t>
      </w:r>
      <w:r w:rsidR="00CA6D37">
        <w:rPr>
          <w:b/>
        </w:rPr>
        <w:t xml:space="preserve"> </w:t>
      </w:r>
      <w:r w:rsidR="00193A23">
        <w:rPr>
          <w:b/>
        </w:rPr>
        <w:t xml:space="preserve">38 </w:t>
      </w:r>
      <w:r w:rsidR="00DF3C1A">
        <w:rPr>
          <w:b/>
        </w:rPr>
        <w:t>min</w:t>
      </w:r>
    </w:p>
    <w:p w14:paraId="02271E2D" w14:textId="0CFFC178" w:rsidR="002A0B13" w:rsidRPr="002A0B13" w:rsidRDefault="002A0B13" w:rsidP="00A50928">
      <w:pPr>
        <w:pStyle w:val="Paragraphedeliste"/>
        <w:numPr>
          <w:ilvl w:val="0"/>
          <w:numId w:val="35"/>
        </w:numPr>
        <w:spacing w:before="0"/>
        <w:rPr>
          <w:b/>
        </w:rPr>
      </w:pPr>
      <w:r w:rsidRPr="002A0B13">
        <w:rPr>
          <w:b/>
        </w:rPr>
        <w:t>Promo</w:t>
      </w:r>
      <w:r>
        <w:rPr>
          <w:b/>
        </w:rPr>
        <w:t xml:space="preserve"> : </w:t>
      </w:r>
      <w:sdt>
        <w:sdtPr>
          <w:alias w:val="Année"/>
          <w:tag w:val="Année"/>
          <w:id w:val="-205418730"/>
          <w:comboBox>
            <w:listItem w:displayText="A1" w:value="A1"/>
            <w:listItem w:displayText="A2 info" w:value="A2 info"/>
            <w:listItem w:displayText="A2 gen" w:value="A2 gen"/>
            <w:listItem w:displayText="A2 elec" w:value="A2 elec"/>
            <w:listItem w:displayText="A2 BTP" w:value="A2 BTP"/>
            <w:listItem w:displayText="A3 info" w:value="A3 info"/>
            <w:listItem w:displayText="A3 gen" w:value="A3 gen"/>
            <w:listItem w:displayText="A3 elec" w:value="A3 elec"/>
            <w:listItem w:displayText="A3 BTP" w:value="A3 BTP"/>
            <w:listItem w:displayText="A4 info" w:value="A4 info"/>
            <w:listItem w:displayText="A4 gen" w:value="A4 gen"/>
            <w:listItem w:displayText="A4 elec" w:value="A4 elec"/>
            <w:listItem w:displayText="A4 BTP" w:value="A4 BTP"/>
            <w:listItem w:displayText="A5" w:value="A5"/>
          </w:comboBox>
        </w:sdtPr>
        <w:sdtContent>
          <w:r w:rsidRPr="00D30D3F">
            <w:t>A</w:t>
          </w:r>
          <w:r w:rsidR="00B70CD8">
            <w:t>3</w:t>
          </w:r>
        </w:sdtContent>
      </w:sdt>
    </w:p>
    <w:p w14:paraId="31BD4E15" w14:textId="621B0DDB" w:rsidR="002A0B13" w:rsidRPr="00E637DC" w:rsidRDefault="002A0B13" w:rsidP="00A50928">
      <w:pPr>
        <w:rPr>
          <w:rFonts w:ascii="Arial" w:hAnsi="Arial" w:cs="Arial"/>
        </w:rPr>
      </w:pPr>
    </w:p>
    <w:p w14:paraId="46695C24" w14:textId="62FCD8E0" w:rsidR="002A0B13" w:rsidRPr="00671AAC" w:rsidRDefault="002A0B13" w:rsidP="00A50928">
      <w:pPr>
        <w:pStyle w:val="Paragraphedeliste"/>
        <w:numPr>
          <w:ilvl w:val="0"/>
          <w:numId w:val="35"/>
        </w:numPr>
        <w:spacing w:before="0"/>
      </w:pPr>
      <w:r w:rsidRPr="00671AAC">
        <w:rPr>
          <w:b/>
        </w:rPr>
        <w:t xml:space="preserve">Tuteur </w:t>
      </w:r>
      <w:r w:rsidRPr="00671AAC">
        <w:t xml:space="preserve">: </w:t>
      </w:r>
      <w:r w:rsidR="001E3230">
        <w:t>Mohammed</w:t>
      </w:r>
    </w:p>
    <w:p w14:paraId="530099C2" w14:textId="1F06C67F" w:rsidR="002A0B13" w:rsidRPr="00671AAC" w:rsidRDefault="002A0B13" w:rsidP="00A50928">
      <w:pPr>
        <w:pStyle w:val="Paragraphedeliste"/>
        <w:numPr>
          <w:ilvl w:val="0"/>
          <w:numId w:val="35"/>
        </w:numPr>
        <w:spacing w:before="0"/>
      </w:pPr>
      <w:r w:rsidRPr="00671AAC">
        <w:rPr>
          <w:b/>
        </w:rPr>
        <w:t xml:space="preserve">Animateur </w:t>
      </w:r>
      <w:r w:rsidRPr="00671AAC">
        <w:t xml:space="preserve">: </w:t>
      </w:r>
      <w:proofErr w:type="spellStart"/>
      <w:r w:rsidR="001E3230">
        <w:t>Martin.A</w:t>
      </w:r>
      <w:proofErr w:type="spellEnd"/>
    </w:p>
    <w:p w14:paraId="591788A8" w14:textId="751DEEE0" w:rsidR="002A0B13" w:rsidRPr="00671AAC" w:rsidRDefault="002A0B13" w:rsidP="00A50928">
      <w:pPr>
        <w:pStyle w:val="Paragraphedeliste"/>
        <w:numPr>
          <w:ilvl w:val="0"/>
          <w:numId w:val="35"/>
        </w:numPr>
        <w:spacing w:before="0"/>
      </w:pPr>
      <w:r w:rsidRPr="00671AAC">
        <w:rPr>
          <w:b/>
        </w:rPr>
        <w:t xml:space="preserve">Secrétaire </w:t>
      </w:r>
      <w:r w:rsidRPr="00671AAC">
        <w:t>:</w:t>
      </w:r>
      <w:r w:rsidR="00B70CD8">
        <w:t xml:space="preserve"> </w:t>
      </w:r>
      <w:r w:rsidR="001E3230">
        <w:t>Louis</w:t>
      </w:r>
    </w:p>
    <w:p w14:paraId="76E2856C" w14:textId="000F3574" w:rsidR="002A0B13" w:rsidRPr="00671AAC" w:rsidRDefault="002A0B13" w:rsidP="00A50928">
      <w:pPr>
        <w:pStyle w:val="Paragraphedeliste"/>
        <w:numPr>
          <w:ilvl w:val="0"/>
          <w:numId w:val="35"/>
        </w:numPr>
        <w:spacing w:before="0"/>
      </w:pPr>
      <w:r w:rsidRPr="00671AAC">
        <w:rPr>
          <w:b/>
        </w:rPr>
        <w:t>Scribe</w:t>
      </w:r>
      <w:r w:rsidRPr="00671AAC">
        <w:t xml:space="preserve"> : </w:t>
      </w:r>
      <w:proofErr w:type="spellStart"/>
      <w:r w:rsidR="00361ED4">
        <w:t>Martin</w:t>
      </w:r>
      <w:r w:rsidR="001E3230">
        <w:t>.W</w:t>
      </w:r>
      <w:proofErr w:type="spellEnd"/>
    </w:p>
    <w:p w14:paraId="6B256BC1" w14:textId="0808BAC4" w:rsidR="002A0B13" w:rsidRPr="00671AAC" w:rsidRDefault="002A0B13" w:rsidP="00A50928">
      <w:pPr>
        <w:pStyle w:val="Paragraphedeliste"/>
        <w:numPr>
          <w:ilvl w:val="0"/>
          <w:numId w:val="35"/>
        </w:numPr>
        <w:spacing w:before="0"/>
      </w:pPr>
      <w:r w:rsidRPr="00671AAC">
        <w:rPr>
          <w:b/>
        </w:rPr>
        <w:t>Gestionnaire</w:t>
      </w:r>
      <w:r w:rsidRPr="00671AAC">
        <w:t xml:space="preserve"> : </w:t>
      </w:r>
      <w:r w:rsidR="001E3230">
        <w:t>Ludovic</w:t>
      </w:r>
    </w:p>
    <w:p w14:paraId="15A3BE22" w14:textId="77777777" w:rsidR="00E637DC" w:rsidRPr="00E637DC" w:rsidRDefault="00E637DC" w:rsidP="00A50928">
      <w:pPr>
        <w:rPr>
          <w:rFonts w:ascii="Arial" w:hAnsi="Arial" w:cs="Arial"/>
        </w:rPr>
      </w:pPr>
    </w:p>
    <w:p w14:paraId="138752B2" w14:textId="6963C04B" w:rsidR="00F066C7" w:rsidRPr="009306D1" w:rsidRDefault="002A0B13" w:rsidP="00A50928">
      <w:pPr>
        <w:pStyle w:val="Titre1"/>
        <w:keepLines/>
        <w:numPr>
          <w:ilvl w:val="0"/>
          <w:numId w:val="3"/>
        </w:num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Clarifier la situation</w:t>
      </w:r>
    </w:p>
    <w:p w14:paraId="01842E3B" w14:textId="77777777" w:rsidR="00B70CD8" w:rsidRDefault="00B70CD8" w:rsidP="00A50928">
      <w:pPr>
        <w:ind w:firstLine="708"/>
        <w:rPr>
          <w:rFonts w:ascii="Arial" w:hAnsi="Arial" w:cs="Arial"/>
          <w:b/>
          <w:bCs/>
        </w:rPr>
      </w:pPr>
      <w:r w:rsidRPr="00A37881">
        <w:rPr>
          <w:rFonts w:ascii="Arial" w:hAnsi="Arial" w:cs="Arial"/>
          <w:b/>
          <w:bCs/>
        </w:rPr>
        <w:t>Mots clés :</w:t>
      </w:r>
    </w:p>
    <w:p w14:paraId="0AC30024" w14:textId="0C47B943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DMZ</w:t>
      </w:r>
    </w:p>
    <w:p w14:paraId="708D572A" w14:textId="6E563972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Docker</w:t>
      </w:r>
      <w:r w:rsidR="00D136F7">
        <w:rPr>
          <w:rFonts w:ascii="Arial" w:hAnsi="Arial" w:cs="Arial"/>
        </w:rPr>
        <w:t>/Conteneur</w:t>
      </w:r>
    </w:p>
    <w:p w14:paraId="5C92CBEB" w14:textId="1F7C4ABF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Mécanisme</w:t>
      </w:r>
    </w:p>
    <w:p w14:paraId="511E1FB5" w14:textId="1DF31A28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Etat d’avancement</w:t>
      </w:r>
    </w:p>
    <w:p w14:paraId="1BED8B8C" w14:textId="7D8F7575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Unité de traitement</w:t>
      </w:r>
    </w:p>
    <w:p w14:paraId="47BDF323" w14:textId="547631FB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Gestion des ports IP</w:t>
      </w:r>
    </w:p>
    <w:p w14:paraId="1CD5628B" w14:textId="5783F80F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DotNet</w:t>
      </w:r>
      <w:proofErr w:type="spellEnd"/>
    </w:p>
    <w:p w14:paraId="5D77ED97" w14:textId="14050E89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Enregistrement de données</w:t>
      </w:r>
    </w:p>
    <w:p w14:paraId="4CA8737F" w14:textId="42EFB680" w:rsid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Outils de simulation d’avancement</w:t>
      </w:r>
    </w:p>
    <w:p w14:paraId="0A38757E" w14:textId="00F8D4CE" w:rsidR="00320053" w:rsidRPr="00320053" w:rsidRDefault="00320053" w:rsidP="00A50928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Hébergement d’application</w:t>
      </w:r>
    </w:p>
    <w:p w14:paraId="31AF82D4" w14:textId="0DC79C91" w:rsidR="00E637DC" w:rsidRPr="00062E62" w:rsidRDefault="002A0B13" w:rsidP="00A50928">
      <w:pPr>
        <w:pStyle w:val="Titre1"/>
        <w:keepLines/>
        <w:numPr>
          <w:ilvl w:val="0"/>
          <w:numId w:val="3"/>
        </w:num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Analyser le besoin</w:t>
      </w:r>
    </w:p>
    <w:p w14:paraId="27A10056" w14:textId="308FB2C4" w:rsidR="00B70CD8" w:rsidRPr="0055580E" w:rsidRDefault="00B70CD8" w:rsidP="00A50928">
      <w:pPr>
        <w:ind w:left="720"/>
        <w:rPr>
          <w:rFonts w:ascii="Arial" w:hAnsi="Arial" w:cs="Arial"/>
        </w:rPr>
      </w:pPr>
      <w:r w:rsidRPr="00A37881">
        <w:rPr>
          <w:rFonts w:ascii="Arial" w:hAnsi="Arial" w:cs="Arial"/>
          <w:b/>
          <w:bCs/>
        </w:rPr>
        <w:t>Contexte :</w:t>
      </w:r>
      <w:r w:rsidR="0055580E">
        <w:rPr>
          <w:rFonts w:ascii="Arial" w:hAnsi="Arial" w:cs="Arial"/>
          <w:b/>
          <w:bCs/>
        </w:rPr>
        <w:t xml:space="preserve"> </w:t>
      </w:r>
      <w:r w:rsidR="000B5821" w:rsidRPr="000B5821">
        <w:rPr>
          <w:rFonts w:ascii="Arial" w:hAnsi="Arial" w:cs="Arial"/>
        </w:rPr>
        <w:t>Franck doit transmettre en temps réel</w:t>
      </w:r>
      <w:r w:rsidR="007874C8">
        <w:rPr>
          <w:rFonts w:ascii="Arial" w:hAnsi="Arial" w:cs="Arial"/>
        </w:rPr>
        <w:t xml:space="preserve"> via un mécanisme d’envoie concernant</w:t>
      </w:r>
      <w:r w:rsidR="000B5821" w:rsidRPr="000B5821">
        <w:rPr>
          <w:rFonts w:ascii="Arial" w:hAnsi="Arial" w:cs="Arial"/>
        </w:rPr>
        <w:t xml:space="preserve"> l’état d’avancement de la fabrication à son client, tout en hébergeant son application dans un conteneur Docker sous .NET.</w:t>
      </w:r>
    </w:p>
    <w:p w14:paraId="3E1D000C" w14:textId="02C5FC6A" w:rsidR="00B70CD8" w:rsidRDefault="00B70CD8" w:rsidP="00A50928">
      <w:pPr>
        <w:ind w:left="720"/>
        <w:rPr>
          <w:rFonts w:ascii="Arial" w:hAnsi="Arial" w:cs="Arial"/>
        </w:rPr>
      </w:pPr>
      <w:r w:rsidRPr="00A37881">
        <w:rPr>
          <w:rFonts w:ascii="Arial" w:hAnsi="Arial" w:cs="Arial"/>
          <w:b/>
          <w:bCs/>
        </w:rPr>
        <w:t>Problématique :</w:t>
      </w:r>
      <w:r>
        <w:rPr>
          <w:rFonts w:ascii="Arial" w:hAnsi="Arial" w:cs="Arial"/>
        </w:rPr>
        <w:t xml:space="preserve"> </w:t>
      </w:r>
      <w:r w:rsidR="0055580E" w:rsidRPr="0055580E">
        <w:rPr>
          <w:rFonts w:ascii="Arial" w:hAnsi="Arial" w:cs="Arial"/>
        </w:rPr>
        <w:t>Comment assurer cette transmission en respectant les contraintes d’hébergement et de gestion des données ?</w:t>
      </w:r>
    </w:p>
    <w:p w14:paraId="685D9EB3" w14:textId="77207EFB" w:rsidR="00390048" w:rsidRDefault="00B70CD8" w:rsidP="00A50928">
      <w:pPr>
        <w:ind w:left="720"/>
        <w:rPr>
          <w:rFonts w:ascii="Arial" w:hAnsi="Arial" w:cs="Arial"/>
          <w:b/>
          <w:bCs/>
        </w:rPr>
      </w:pPr>
      <w:r w:rsidRPr="00A37881">
        <w:rPr>
          <w:rFonts w:ascii="Arial" w:hAnsi="Arial" w:cs="Arial"/>
          <w:b/>
          <w:bCs/>
        </w:rPr>
        <w:t>Contrainte</w:t>
      </w:r>
      <w:r w:rsidR="00FC062C">
        <w:rPr>
          <w:rFonts w:ascii="Arial" w:hAnsi="Arial" w:cs="Arial"/>
          <w:b/>
          <w:bCs/>
        </w:rPr>
        <w:t>s</w:t>
      </w:r>
      <w:r w:rsidRPr="00A37881">
        <w:rPr>
          <w:rFonts w:ascii="Arial" w:hAnsi="Arial" w:cs="Arial"/>
          <w:b/>
          <w:bCs/>
        </w:rPr>
        <w:t> :</w:t>
      </w:r>
    </w:p>
    <w:p w14:paraId="69203128" w14:textId="2DB04929" w:rsidR="000C02AD" w:rsidRDefault="000C02AD" w:rsidP="00A50928">
      <w:pPr>
        <w:pStyle w:val="Paragraphedeliste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14:paraId="26D41F67" w14:textId="2CD22EB3" w:rsidR="000C02AD" w:rsidRDefault="000C02AD" w:rsidP="00A50928">
      <w:pPr>
        <w:pStyle w:val="Paragraphedeliste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Mécanisme d’envoi (distance)</w:t>
      </w:r>
    </w:p>
    <w:p w14:paraId="2A50DD46" w14:textId="31F92DD7" w:rsidR="001517A3" w:rsidRDefault="001517A3" w:rsidP="00A50928">
      <w:pPr>
        <w:pStyle w:val="Paragraphedeliste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Problèmes liés au nouvel environnement</w:t>
      </w:r>
    </w:p>
    <w:p w14:paraId="43F6957C" w14:textId="12385C11" w:rsidR="00A80D40" w:rsidRPr="001517A3" w:rsidRDefault="00A80D40" w:rsidP="00A50928">
      <w:pPr>
        <w:pStyle w:val="Paragraphedeliste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Transmission en temps réel</w:t>
      </w:r>
    </w:p>
    <w:p w14:paraId="4E2D21DF" w14:textId="77777777" w:rsidR="0055580E" w:rsidRDefault="0055580E" w:rsidP="00A50928">
      <w:pPr>
        <w:rPr>
          <w:rFonts w:ascii="Arial" w:hAnsi="Arial" w:cs="Arial"/>
          <w:b/>
          <w:bCs/>
        </w:rPr>
      </w:pPr>
    </w:p>
    <w:p w14:paraId="2DCB0F5C" w14:textId="4BE92EA5" w:rsidR="00381B11" w:rsidRPr="009A6EE2" w:rsidRDefault="00B70CD8" w:rsidP="00A50928">
      <w:pPr>
        <w:ind w:left="720"/>
        <w:rPr>
          <w:rFonts w:ascii="Arial" w:hAnsi="Arial" w:cs="Arial"/>
        </w:rPr>
      </w:pPr>
      <w:r w:rsidRPr="00A37881">
        <w:rPr>
          <w:rFonts w:ascii="Arial" w:hAnsi="Arial" w:cs="Arial"/>
          <w:b/>
          <w:bCs/>
        </w:rPr>
        <w:t>Livrable :</w:t>
      </w:r>
      <w:r w:rsidR="00FF0BA5">
        <w:rPr>
          <w:rFonts w:ascii="Arial" w:hAnsi="Arial" w:cs="Arial"/>
        </w:rPr>
        <w:t xml:space="preserve"> Code en C#, Conteneur en </w:t>
      </w:r>
      <w:proofErr w:type="spellStart"/>
      <w:r w:rsidR="00FF0BA5">
        <w:rPr>
          <w:rFonts w:ascii="Arial" w:hAnsi="Arial" w:cs="Arial"/>
        </w:rPr>
        <w:t>DotNet</w:t>
      </w:r>
      <w:proofErr w:type="spellEnd"/>
      <w:r w:rsidR="00FF0BA5">
        <w:rPr>
          <w:rFonts w:ascii="Arial" w:hAnsi="Arial" w:cs="Arial"/>
        </w:rPr>
        <w:t xml:space="preserve"> (Docker)</w:t>
      </w:r>
    </w:p>
    <w:p w14:paraId="2DEBB7BD" w14:textId="77777777" w:rsidR="002A0B13" w:rsidRPr="00E637DC" w:rsidRDefault="002A0B13" w:rsidP="00A50928">
      <w:pPr>
        <w:pStyle w:val="Titre1"/>
        <w:keepLines/>
        <w:numPr>
          <w:ilvl w:val="0"/>
          <w:numId w:val="3"/>
        </w:num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Généralisation</w:t>
      </w:r>
    </w:p>
    <w:p w14:paraId="334C055A" w14:textId="69A75D32" w:rsidR="002A0B13" w:rsidRPr="009306D1" w:rsidRDefault="00B70CD8" w:rsidP="00A50928">
      <w:pPr>
        <w:ind w:left="720"/>
        <w:rPr>
          <w:rFonts w:ascii="Arial" w:hAnsi="Arial" w:cs="Arial"/>
        </w:rPr>
      </w:pPr>
      <w:r w:rsidRPr="00390048">
        <w:rPr>
          <w:rFonts w:ascii="Arial" w:hAnsi="Arial" w:cs="Arial"/>
          <w:b/>
          <w:bCs/>
        </w:rPr>
        <w:t>Généralisation</w:t>
      </w:r>
      <w:r>
        <w:rPr>
          <w:rFonts w:ascii="Arial" w:hAnsi="Arial" w:cs="Arial"/>
        </w:rPr>
        <w:t> :</w:t>
      </w:r>
      <w:r w:rsidR="00390048">
        <w:rPr>
          <w:rFonts w:ascii="Arial" w:hAnsi="Arial" w:cs="Arial"/>
        </w:rPr>
        <w:t xml:space="preserve"> </w:t>
      </w:r>
      <w:r w:rsidR="00E32391">
        <w:rPr>
          <w:rFonts w:ascii="Arial" w:hAnsi="Arial" w:cs="Arial"/>
        </w:rPr>
        <w:t>Hébergement et transmission de données en temps réel.</w:t>
      </w:r>
    </w:p>
    <w:p w14:paraId="06762D75" w14:textId="77777777" w:rsidR="002A0B13" w:rsidRPr="00E637DC" w:rsidRDefault="002A0B13" w:rsidP="00A50928">
      <w:pPr>
        <w:pStyle w:val="Titre1"/>
        <w:keepLines/>
        <w:numPr>
          <w:ilvl w:val="0"/>
          <w:numId w:val="3"/>
        </w:num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Pistes de solution</w:t>
      </w:r>
    </w:p>
    <w:p w14:paraId="2912DFAA" w14:textId="7F82D066" w:rsidR="00390048" w:rsidRDefault="00FB3174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Mise en place d’un VPN (</w:t>
      </w:r>
      <w:proofErr w:type="spellStart"/>
      <w:r>
        <w:rPr>
          <w:rFonts w:ascii="Arial" w:hAnsi="Arial" w:cs="Arial"/>
        </w:rPr>
        <w:t>OpenVPN</w:t>
      </w:r>
      <w:proofErr w:type="spellEnd"/>
      <w:r>
        <w:rPr>
          <w:rFonts w:ascii="Arial" w:hAnsi="Arial" w:cs="Arial"/>
        </w:rPr>
        <w:t>)</w:t>
      </w:r>
    </w:p>
    <w:p w14:paraId="0661E2C8" w14:textId="5D3622AB" w:rsidR="00FB3174" w:rsidRDefault="009565B1" w:rsidP="00A50928">
      <w:pPr>
        <w:pStyle w:val="Paragraphedeliste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Firewall / Proxy</w:t>
      </w:r>
    </w:p>
    <w:p w14:paraId="35265A3C" w14:textId="62FC2022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Framework  -</w:t>
      </w:r>
      <w:proofErr w:type="gramEnd"/>
      <w:r>
        <w:rPr>
          <w:rFonts w:ascii="Arial" w:hAnsi="Arial" w:cs="Arial"/>
        </w:rPr>
        <w:t xml:space="preserve">&gt; gère les </w:t>
      </w:r>
      <w:proofErr w:type="spellStart"/>
      <w:r>
        <w:rPr>
          <w:rFonts w:ascii="Arial" w:hAnsi="Arial" w:cs="Arial"/>
        </w:rPr>
        <w:t>skockets</w:t>
      </w:r>
      <w:proofErr w:type="spellEnd"/>
    </w:p>
    <w:p w14:paraId="5A97FFBE" w14:textId="1A591EB4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Protocole de communication</w:t>
      </w:r>
    </w:p>
    <w:p w14:paraId="3AF60389" w14:textId="20B4FE68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Utilisation des données via une API</w:t>
      </w:r>
    </w:p>
    <w:p w14:paraId="784D37B4" w14:textId="7DD6999B" w:rsidR="009565B1" w:rsidRDefault="009565B1" w:rsidP="00A50928">
      <w:pPr>
        <w:pStyle w:val="Paragraphedeliste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Héberger sur Docker</w:t>
      </w:r>
    </w:p>
    <w:p w14:paraId="3C35FC4E" w14:textId="1D754B7C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CI/CD pour l’app ?</w:t>
      </w:r>
    </w:p>
    <w:p w14:paraId="62C3B9D8" w14:textId="34655212" w:rsidR="00491421" w:rsidRDefault="0049142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Persistance des données (Volume Docker/BDD)</w:t>
      </w:r>
    </w:p>
    <w:p w14:paraId="4CD2413E" w14:textId="4EBD4DAB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Conteneurisation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différente de Docker</w:t>
      </w:r>
    </w:p>
    <w:p w14:paraId="342C2998" w14:textId="0821E40A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Encrypter via Manchester</w:t>
      </w:r>
    </w:p>
    <w:p w14:paraId="1742E356" w14:textId="709B1C1D" w:rsidR="009565B1" w:rsidRDefault="009565B1" w:rsidP="00A50928">
      <w:pPr>
        <w:pStyle w:val="Paragraphedeliste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Certif SSL</w:t>
      </w:r>
    </w:p>
    <w:p w14:paraId="50AB4A11" w14:textId="19A99E33" w:rsid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Utilisation de </w:t>
      </w:r>
      <w:proofErr w:type="spellStart"/>
      <w:r>
        <w:rPr>
          <w:rFonts w:ascii="Arial" w:hAnsi="Arial" w:cs="Arial"/>
        </w:rPr>
        <w:t>WebSocket</w:t>
      </w:r>
      <w:proofErr w:type="spellEnd"/>
    </w:p>
    <w:p w14:paraId="3B30FD0F" w14:textId="4B4659BB" w:rsidR="009565B1" w:rsidRPr="009565B1" w:rsidRDefault="009565B1" w:rsidP="00A50928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BDD en temps réel</w:t>
      </w:r>
    </w:p>
    <w:p w14:paraId="4BD6C94B" w14:textId="77777777" w:rsidR="002A0B13" w:rsidRPr="00E637DC" w:rsidRDefault="002A0B13" w:rsidP="00A50928">
      <w:pPr>
        <w:pStyle w:val="Titre1"/>
        <w:keepLines/>
        <w:numPr>
          <w:ilvl w:val="0"/>
          <w:numId w:val="3"/>
        </w:num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Plan D’action</w:t>
      </w:r>
    </w:p>
    <w:p w14:paraId="33872BAA" w14:textId="465F5FCF" w:rsidR="00A65F38" w:rsidRPr="0058282F" w:rsidRDefault="0058282F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Sélectionner la technologie de transmission de données</w:t>
      </w:r>
    </w:p>
    <w:p w14:paraId="0B8B15A9" w14:textId="60F729F1" w:rsidR="0058282F" w:rsidRPr="00017A93" w:rsidRDefault="0058282F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Définir les composants du </w:t>
      </w:r>
      <w:proofErr w:type="spellStart"/>
      <w:r>
        <w:rPr>
          <w:rFonts w:ascii="Arial" w:hAnsi="Arial" w:cs="Arial"/>
        </w:rPr>
        <w:t>sytème</w:t>
      </w:r>
      <w:proofErr w:type="spellEnd"/>
    </w:p>
    <w:p w14:paraId="06430024" w14:textId="186F7D09" w:rsidR="00017A93" w:rsidRPr="0058282F" w:rsidRDefault="00017A93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BDD</w:t>
      </w:r>
    </w:p>
    <w:p w14:paraId="6B9E4DCF" w14:textId="25412DC7" w:rsidR="00DA1498" w:rsidRPr="00DA1498" w:rsidRDefault="0058282F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Configurer Docker + DMZ + CI/CD</w:t>
      </w:r>
      <w:r w:rsidR="00DA1498">
        <w:rPr>
          <w:rFonts w:ascii="Arial" w:hAnsi="Arial" w:cs="Arial"/>
        </w:rPr>
        <w:t xml:space="preserve"> + Sécurité (SSL, …)</w:t>
      </w:r>
    </w:p>
    <w:p w14:paraId="2D10F2DE" w14:textId="3856D1D6" w:rsidR="0058282F" w:rsidRPr="0058282F" w:rsidRDefault="0058282F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Code (</w:t>
      </w:r>
      <w:proofErr w:type="spellStart"/>
      <w:r>
        <w:rPr>
          <w:rFonts w:ascii="Arial" w:hAnsi="Arial" w:cs="Arial"/>
        </w:rPr>
        <w:t>Back+Front</w:t>
      </w:r>
      <w:proofErr w:type="spellEnd"/>
      <w:r>
        <w:rPr>
          <w:rFonts w:ascii="Arial" w:hAnsi="Arial" w:cs="Arial"/>
        </w:rPr>
        <w:t>) + implémenter les Web Sockets</w:t>
      </w:r>
    </w:p>
    <w:p w14:paraId="66CDF4D2" w14:textId="4C598350" w:rsidR="0058282F" w:rsidRPr="0058282F" w:rsidRDefault="0058282F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Solution de résilience avec un CRC</w:t>
      </w:r>
    </w:p>
    <w:p w14:paraId="5ADDFA3D" w14:textId="430B74F7" w:rsidR="0058282F" w:rsidRPr="00017A93" w:rsidRDefault="0058282F" w:rsidP="00A50928">
      <w:pPr>
        <w:pStyle w:val="Paragraphedeliste"/>
        <w:numPr>
          <w:ilvl w:val="0"/>
          <w:numId w:val="4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Test de charge</w:t>
      </w:r>
    </w:p>
    <w:p w14:paraId="533FC0D0" w14:textId="77777777" w:rsidR="00FB3658" w:rsidRDefault="00FB3658" w:rsidP="00A5092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A90C3C3" w14:textId="798EC9BE" w:rsidR="00FB3658" w:rsidRDefault="00FB3658" w:rsidP="00A5092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Question</w:t>
      </w:r>
      <w:r w:rsidR="00577409">
        <w:rPr>
          <w:rFonts w:ascii="Arial" w:hAnsi="Arial" w:cs="Arial"/>
          <w:u w:val="single"/>
        </w:rPr>
        <w:t xml:space="preserve"> Tuteur</w:t>
      </w:r>
      <w:r>
        <w:rPr>
          <w:rFonts w:ascii="Arial" w:hAnsi="Arial" w:cs="Arial"/>
          <w:u w:val="single"/>
        </w:rPr>
        <w:t> :</w:t>
      </w:r>
    </w:p>
    <w:p w14:paraId="390504F5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Quelle architecture proposez-vous ?</w:t>
      </w:r>
    </w:p>
    <w:p w14:paraId="109BFBA1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Quelles utilisations pour le modèle Client / Serveur ?</w:t>
      </w:r>
    </w:p>
    <w:p w14:paraId="4B11140C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Quels sont les modes de connexion ?</w:t>
      </w:r>
    </w:p>
    <w:p w14:paraId="693AF1EA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 type de serveur choisir ?</w:t>
      </w:r>
    </w:p>
    <w:p w14:paraId="155F8AE2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 sera le protocole de communication entre les clients et le serveur ?</w:t>
      </w:r>
    </w:p>
    <w:p w14:paraId="0D5FB0A9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Quelles informations utiliser pour identifier un hôte ?</w:t>
      </w:r>
    </w:p>
    <w:p w14:paraId="2B08EB7C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Quelle structure utilise-t-on pour envoyer les données ?</w:t>
      </w:r>
    </w:p>
    <w:p w14:paraId="103EAE58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 serait le rôle du programme fourni ?</w:t>
      </w:r>
    </w:p>
    <w:p w14:paraId="4FB32595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Combien de programmes allez-vous développez ?</w:t>
      </w:r>
    </w:p>
    <w:p w14:paraId="26B5A723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 outil permet d'actualiser l'affichage périodiquement ?</w:t>
      </w:r>
    </w:p>
    <w:p w14:paraId="21D9B3AC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Quelle est la structure d'un socket ?</w:t>
      </w:r>
    </w:p>
    <w:p w14:paraId="37CE8BAD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Quelles caractéristiques pour un socket ?</w:t>
      </w:r>
    </w:p>
    <w:p w14:paraId="09D13C8D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Comment créer une image Docker ?</w:t>
      </w:r>
    </w:p>
    <w:p w14:paraId="3B0C9263" w14:textId="77777777" w:rsidR="00FB3658" w:rsidRPr="00FB3658" w:rsidRDefault="00FB3658" w:rsidP="00A50928">
      <w:pPr>
        <w:numPr>
          <w:ilvl w:val="0"/>
          <w:numId w:val="50"/>
        </w:numPr>
        <w:rPr>
          <w:rFonts w:ascii="Arial" w:hAnsi="Arial" w:cs="Arial"/>
        </w:rPr>
      </w:pPr>
      <w:r w:rsidRPr="00FB3658">
        <w:rPr>
          <w:rFonts w:ascii="Arial" w:hAnsi="Arial" w:cs="Arial"/>
        </w:rPr>
        <w:t>La gestion de l'arborescence en Docker, est-elle la même que pour Windows ? </w:t>
      </w:r>
    </w:p>
    <w:p w14:paraId="12503AEA" w14:textId="10D305C3" w:rsidR="00FB3658" w:rsidRDefault="00FB3658" w:rsidP="00A509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6B3E45E" w14:textId="77777777" w:rsidR="0061354C" w:rsidRDefault="0061354C" w:rsidP="00A50928">
      <w:pPr>
        <w:rPr>
          <w:rFonts w:ascii="Arial" w:hAnsi="Arial" w:cs="Arial"/>
        </w:rPr>
      </w:pPr>
    </w:p>
    <w:p w14:paraId="2BF7586B" w14:textId="2111154B" w:rsidR="0061354C" w:rsidRDefault="0061354C" w:rsidP="00A50928">
      <w:pPr>
        <w:rPr>
          <w:rFonts w:ascii="Arial" w:hAnsi="Arial" w:cs="Arial"/>
        </w:rPr>
      </w:pPr>
      <w:r>
        <w:rPr>
          <w:rFonts w:ascii="Arial" w:hAnsi="Arial" w:cs="Arial"/>
        </w:rPr>
        <w:t>COURS :</w:t>
      </w:r>
    </w:p>
    <w:p w14:paraId="3F200F79" w14:textId="56D3AE01" w:rsidR="0061354C" w:rsidRDefault="0061354C" w:rsidP="00A50928">
      <w:pPr>
        <w:rPr>
          <w:rFonts w:ascii="Arial" w:hAnsi="Arial" w:cs="Arial"/>
        </w:rPr>
      </w:pPr>
      <w:r>
        <w:rPr>
          <w:rFonts w:ascii="Arial" w:hAnsi="Arial" w:cs="Arial"/>
        </w:rPr>
        <w:t>Simon :</w:t>
      </w:r>
    </w:p>
    <w:p w14:paraId="248542E6" w14:textId="37D9C8AE" w:rsidR="0061354C" w:rsidRDefault="0061354C" w:rsidP="00A50928">
      <w:pPr>
        <w:rPr>
          <w:rFonts w:ascii="Arial" w:hAnsi="Arial" w:cs="Arial"/>
        </w:rPr>
      </w:pPr>
      <w:r>
        <w:rPr>
          <w:rFonts w:ascii="Arial" w:hAnsi="Arial" w:cs="Arial"/>
        </w:rPr>
        <w:t>UDP et TCP</w:t>
      </w:r>
      <w:r w:rsidR="002156D9">
        <w:rPr>
          <w:rFonts w:ascii="Arial" w:hAnsi="Arial" w:cs="Arial"/>
        </w:rPr>
        <w:t> :</w:t>
      </w:r>
    </w:p>
    <w:p w14:paraId="4F77EA95" w14:textId="77777777" w:rsidR="0061354C" w:rsidRPr="0066604E" w:rsidRDefault="0061354C" w:rsidP="0061354C">
      <w:pPr>
        <w:pStyle w:val="Paragraphedeliste"/>
        <w:numPr>
          <w:ilvl w:val="0"/>
          <w:numId w:val="51"/>
        </w:numPr>
        <w:spacing w:before="0"/>
      </w:pPr>
      <w:r w:rsidRPr="0066604E">
        <w:t>TCP (Transmission Control Protocol) → fiable, orienté connexion.</w:t>
      </w:r>
    </w:p>
    <w:p w14:paraId="466F2B53" w14:textId="77777777" w:rsidR="0061354C" w:rsidRPr="0066604E" w:rsidRDefault="0061354C" w:rsidP="0061354C">
      <w:pPr>
        <w:pStyle w:val="Paragraphedeliste"/>
        <w:numPr>
          <w:ilvl w:val="0"/>
          <w:numId w:val="51"/>
        </w:numPr>
        <w:spacing w:before="0"/>
      </w:pPr>
      <w:r w:rsidRPr="0066604E">
        <w:t xml:space="preserve">UDP (User </w:t>
      </w:r>
      <w:proofErr w:type="spellStart"/>
      <w:r w:rsidRPr="0066604E">
        <w:t>Datagram</w:t>
      </w:r>
      <w:proofErr w:type="spellEnd"/>
      <w:r w:rsidRPr="0066604E">
        <w:t xml:space="preserve"> Protocol) → non fiable, sans connexion.</w:t>
      </w:r>
    </w:p>
    <w:p w14:paraId="5D9C47B6" w14:textId="64630928" w:rsidR="0061354C" w:rsidRDefault="002156D9" w:rsidP="00A509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Martin.A</w:t>
      </w:r>
      <w:proofErr w:type="spellEnd"/>
      <w:r>
        <w:rPr>
          <w:rFonts w:ascii="Arial" w:hAnsi="Arial" w:cs="Arial"/>
        </w:rPr>
        <w:t> :</w:t>
      </w:r>
    </w:p>
    <w:p w14:paraId="66787401" w14:textId="24BE9DA4" w:rsidR="002156D9" w:rsidRDefault="002156D9" w:rsidP="00A50928">
      <w:pPr>
        <w:rPr>
          <w:rFonts w:ascii="Arial" w:hAnsi="Arial" w:cs="Arial"/>
        </w:rPr>
      </w:pPr>
      <w:r>
        <w:rPr>
          <w:rFonts w:ascii="Arial" w:hAnsi="Arial" w:cs="Arial"/>
        </w:rPr>
        <w:t>Technologie de transmission de données.</w:t>
      </w:r>
    </w:p>
    <w:p w14:paraId="378AB130" w14:textId="758F458A" w:rsidR="002156D9" w:rsidRDefault="002156D9" w:rsidP="002156D9">
      <w:pPr>
        <w:pStyle w:val="Paragraphedeliste"/>
        <w:numPr>
          <w:ilvl w:val="0"/>
          <w:numId w:val="52"/>
        </w:numPr>
        <w:rPr>
          <w:rFonts w:ascii="Arial" w:hAnsi="Arial" w:cs="Arial"/>
        </w:rPr>
      </w:pPr>
      <w:proofErr w:type="spellStart"/>
      <w:r w:rsidRPr="002156D9">
        <w:rPr>
          <w:rFonts w:ascii="Arial" w:hAnsi="Arial" w:cs="Arial"/>
        </w:rPr>
        <w:t>Poolling</w:t>
      </w:r>
      <w:proofErr w:type="spellEnd"/>
      <w:r w:rsidRPr="002156D9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API</w:t>
      </w:r>
    </w:p>
    <w:p w14:paraId="177B219B" w14:textId="0E832B78" w:rsidR="00713F5D" w:rsidRDefault="00713F5D" w:rsidP="00713F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API : Utiliser dans le web, REST -&gt; protocole utiliser pour le client-serveur.</w:t>
      </w:r>
    </w:p>
    <w:p w14:paraId="56EA57AE" w14:textId="7F443B45" w:rsidR="00713F5D" w:rsidRDefault="00713F5D" w:rsidP="00713F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D’autres protocoles : SOAP,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>)</w:t>
      </w:r>
    </w:p>
    <w:p w14:paraId="37B4983C" w14:textId="2A8FB189" w:rsidR="00713F5D" w:rsidRDefault="002704F2" w:rsidP="00713F5D">
      <w:pPr>
        <w:rPr>
          <w:rFonts w:ascii="Arial" w:hAnsi="Arial" w:cs="Arial"/>
        </w:rPr>
      </w:pPr>
      <w:r>
        <w:rPr>
          <w:rFonts w:ascii="Arial" w:hAnsi="Arial" w:cs="Arial"/>
        </w:rPr>
        <w:t>Lucas :</w:t>
      </w:r>
    </w:p>
    <w:p w14:paraId="77636849" w14:textId="7FABCD4D" w:rsidR="002704F2" w:rsidRDefault="002704F2" w:rsidP="00713F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Architecture </w:t>
      </w:r>
      <w:proofErr w:type="spellStart"/>
      <w:r>
        <w:rPr>
          <w:rFonts w:ascii="Arial" w:hAnsi="Arial" w:cs="Arial"/>
        </w:rPr>
        <w:t>client-serveru</w:t>
      </w:r>
      <w:proofErr w:type="spellEnd"/>
      <w:r>
        <w:rPr>
          <w:rFonts w:ascii="Arial" w:hAnsi="Arial" w:cs="Arial"/>
        </w:rPr>
        <w:t>.</w:t>
      </w:r>
    </w:p>
    <w:p w14:paraId="1E662AB8" w14:textId="34D3D723" w:rsidR="002704F2" w:rsidRDefault="002704F2" w:rsidP="00713F5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Client</w:t>
      </w:r>
      <w:r w:rsidR="00383CC9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 xml:space="preserve">Navigateur web </w:t>
      </w:r>
      <w:proofErr w:type="spellStart"/>
      <w:r>
        <w:rPr>
          <w:rFonts w:ascii="Arial" w:hAnsi="Arial" w:cs="Arial"/>
        </w:rPr>
        <w:t>etc</w:t>
      </w:r>
      <w:proofErr w:type="spellEnd"/>
    </w:p>
    <w:p w14:paraId="0201B086" w14:textId="062FCD80" w:rsidR="002704F2" w:rsidRDefault="002704F2" w:rsidP="00713F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Deux types : </w:t>
      </w:r>
    </w:p>
    <w:p w14:paraId="28AA6546" w14:textId="1A7AA577" w:rsidR="002704F2" w:rsidRPr="002704F2" w:rsidRDefault="002704F2" w:rsidP="002704F2">
      <w:pPr>
        <w:pStyle w:val="Paragraphedeliste"/>
        <w:numPr>
          <w:ilvl w:val="0"/>
          <w:numId w:val="52"/>
        </w:numPr>
        <w:rPr>
          <w:rFonts w:ascii="Arial" w:hAnsi="Arial" w:cs="Arial"/>
        </w:rPr>
      </w:pPr>
      <w:r w:rsidRPr="002704F2">
        <w:rPr>
          <w:rFonts w:ascii="Arial" w:hAnsi="Arial" w:cs="Arial"/>
        </w:rPr>
        <w:t xml:space="preserve">Léger : application web </w:t>
      </w:r>
      <w:proofErr w:type="spellStart"/>
      <w:r w:rsidRPr="002704F2">
        <w:rPr>
          <w:rFonts w:ascii="Arial" w:hAnsi="Arial" w:cs="Arial"/>
        </w:rPr>
        <w:t>etc</w:t>
      </w:r>
      <w:proofErr w:type="spellEnd"/>
    </w:p>
    <w:p w14:paraId="70F30ABF" w14:textId="22F00F7E" w:rsidR="002704F2" w:rsidRDefault="002704F2" w:rsidP="002704F2">
      <w:pPr>
        <w:pStyle w:val="Paragraphedeliste"/>
        <w:numPr>
          <w:ilvl w:val="0"/>
          <w:numId w:val="52"/>
        </w:numPr>
        <w:rPr>
          <w:rFonts w:ascii="Arial" w:hAnsi="Arial" w:cs="Arial"/>
        </w:rPr>
      </w:pPr>
      <w:r w:rsidRPr="002704F2">
        <w:rPr>
          <w:rFonts w:ascii="Arial" w:hAnsi="Arial" w:cs="Arial"/>
        </w:rPr>
        <w:t xml:space="preserve">Lourd : </w:t>
      </w:r>
      <w:r w:rsidR="006C0F48">
        <w:rPr>
          <w:rFonts w:ascii="Arial" w:hAnsi="Arial" w:cs="Arial"/>
        </w:rPr>
        <w:t>logiciel bureautique</w:t>
      </w:r>
      <w:r w:rsidRPr="002704F2">
        <w:rPr>
          <w:rFonts w:ascii="Arial" w:hAnsi="Arial" w:cs="Arial"/>
        </w:rPr>
        <w:t>, …</w:t>
      </w:r>
    </w:p>
    <w:p w14:paraId="5535CB8F" w14:textId="2D65757D" w:rsidR="004E6974" w:rsidRDefault="004E6974" w:rsidP="004E6974">
      <w:pPr>
        <w:rPr>
          <w:rFonts w:ascii="Arial" w:hAnsi="Arial" w:cs="Arial"/>
        </w:rPr>
      </w:pPr>
      <w:r>
        <w:rPr>
          <w:rFonts w:ascii="Arial" w:hAnsi="Arial" w:cs="Arial"/>
        </w:rPr>
        <w:t>Différenciation :</w:t>
      </w:r>
    </w:p>
    <w:p w14:paraId="78679894" w14:textId="53A64568" w:rsidR="004E6974" w:rsidRDefault="004E6974" w:rsidP="004E6974">
      <w:pPr>
        <w:pStyle w:val="Paragraphedeliste"/>
        <w:numPr>
          <w:ilvl w:val="0"/>
          <w:numId w:val="53"/>
        </w:numPr>
        <w:rPr>
          <w:rFonts w:ascii="Arial" w:hAnsi="Arial" w:cs="Arial"/>
        </w:rPr>
      </w:pPr>
      <w:r w:rsidRPr="004E6974">
        <w:rPr>
          <w:rFonts w:ascii="Arial" w:hAnsi="Arial" w:cs="Arial"/>
        </w:rPr>
        <w:t xml:space="preserve">Différent </w:t>
      </w:r>
      <w:proofErr w:type="spellStart"/>
      <w:r w:rsidRPr="004E6974">
        <w:rPr>
          <w:rFonts w:ascii="Arial" w:hAnsi="Arial" w:cs="Arial"/>
        </w:rPr>
        <w:t>framework</w:t>
      </w:r>
      <w:proofErr w:type="spellEnd"/>
    </w:p>
    <w:p w14:paraId="353C12F7" w14:textId="09C55F0A" w:rsidR="004E6974" w:rsidRDefault="004E6974" w:rsidP="004E6974">
      <w:pPr>
        <w:pStyle w:val="Paragraphedeliste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>Nombre de processus</w:t>
      </w:r>
    </w:p>
    <w:p w14:paraId="46449605" w14:textId="381BAE5B" w:rsidR="004E6974" w:rsidRPr="004E6974" w:rsidRDefault="004E6974" w:rsidP="004E6974">
      <w:pPr>
        <w:pStyle w:val="Paragraphedeliste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>Plusieurs client différent (Pool de connexion plus gros)</w:t>
      </w:r>
    </w:p>
    <w:p w14:paraId="3762710B" w14:textId="384D2393" w:rsidR="002704F2" w:rsidRDefault="002704F2" w:rsidP="00713F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Serveur : BDD, logiciel métier, </w:t>
      </w:r>
      <w:r w:rsidR="000B6D56">
        <w:rPr>
          <w:rFonts w:ascii="Arial" w:hAnsi="Arial" w:cs="Arial"/>
        </w:rPr>
        <w:t>.</w:t>
      </w:r>
      <w:r>
        <w:rPr>
          <w:rFonts w:ascii="Arial" w:hAnsi="Arial" w:cs="Arial"/>
        </w:rPr>
        <w:t>..</w:t>
      </w:r>
    </w:p>
    <w:p w14:paraId="44B2B3F5" w14:textId="5B4DCAA2" w:rsidR="00D60CBC" w:rsidRDefault="00D60CBC" w:rsidP="00713F5D">
      <w:pPr>
        <w:rPr>
          <w:rFonts w:ascii="Arial" w:hAnsi="Arial" w:cs="Arial"/>
        </w:rPr>
      </w:pPr>
      <w:r>
        <w:rPr>
          <w:rFonts w:ascii="Arial" w:hAnsi="Arial" w:cs="Arial"/>
        </w:rPr>
        <w:t>Réseau : les principaux protocoles utilisé TCP/IP, http.</w:t>
      </w:r>
    </w:p>
    <w:p w14:paraId="502BFFDE" w14:textId="73C3F915" w:rsidR="00D60CBC" w:rsidRDefault="004F31D8" w:rsidP="00713F5D">
      <w:pPr>
        <w:rPr>
          <w:rFonts w:ascii="Arial" w:hAnsi="Arial" w:cs="Arial"/>
        </w:rPr>
      </w:pPr>
      <w:r>
        <w:rPr>
          <w:rFonts w:ascii="Arial" w:hAnsi="Arial" w:cs="Arial"/>
        </w:rPr>
        <w:t>Mathéo :</w:t>
      </w:r>
    </w:p>
    <w:p w14:paraId="44D3CCC3" w14:textId="16C14577" w:rsidR="004F31D8" w:rsidRDefault="004F31D8" w:rsidP="004F31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Sécurite</w:t>
      </w:r>
      <w:proofErr w:type="spellEnd"/>
      <w:r>
        <w:rPr>
          <w:rFonts w:ascii="Arial" w:hAnsi="Arial" w:cs="Arial"/>
        </w:rPr>
        <w:t> :</w:t>
      </w:r>
    </w:p>
    <w:p w14:paraId="0D216CCE" w14:textId="2C295D86" w:rsidR="004F31D8" w:rsidRPr="004F31D8" w:rsidRDefault="004F31D8" w:rsidP="00973337">
      <w:pPr>
        <w:pStyle w:val="Paragraphedeliste"/>
        <w:numPr>
          <w:ilvl w:val="0"/>
          <w:numId w:val="57"/>
        </w:numPr>
        <w:rPr>
          <w:rFonts w:ascii="Arial" w:hAnsi="Arial" w:cs="Arial"/>
        </w:rPr>
      </w:pPr>
      <w:r w:rsidRPr="004F31D8">
        <w:rPr>
          <w:rFonts w:ascii="Arial" w:hAnsi="Arial" w:cs="Arial"/>
        </w:rPr>
        <w:t>SSL/TLS</w:t>
      </w:r>
    </w:p>
    <w:p w14:paraId="6F2FE1C9" w14:textId="6F7F7A0D" w:rsidR="004F31D8" w:rsidRPr="004F31D8" w:rsidRDefault="004F31D8" w:rsidP="00973337">
      <w:pPr>
        <w:pStyle w:val="Paragraphedeliste"/>
        <w:numPr>
          <w:ilvl w:val="0"/>
          <w:numId w:val="57"/>
        </w:numPr>
        <w:rPr>
          <w:rFonts w:ascii="Arial" w:hAnsi="Arial" w:cs="Arial"/>
        </w:rPr>
      </w:pPr>
      <w:r w:rsidRPr="004F31D8">
        <w:rPr>
          <w:rFonts w:ascii="Arial" w:hAnsi="Arial" w:cs="Arial"/>
        </w:rPr>
        <w:t>Firewall/DMZ</w:t>
      </w:r>
    </w:p>
    <w:p w14:paraId="538842E1" w14:textId="63B259B2" w:rsidR="004F31D8" w:rsidRDefault="004F31D8" w:rsidP="004F31D8">
      <w:pPr>
        <w:rPr>
          <w:rFonts w:ascii="Arial" w:hAnsi="Arial" w:cs="Arial"/>
        </w:rPr>
      </w:pPr>
      <w:r>
        <w:rPr>
          <w:rFonts w:ascii="Arial" w:hAnsi="Arial" w:cs="Arial"/>
        </w:rPr>
        <w:t>Port dynamique :</w:t>
      </w:r>
    </w:p>
    <w:p w14:paraId="30EBAC3A" w14:textId="4AD76ED9" w:rsidR="004F31D8" w:rsidRDefault="004F31D8" w:rsidP="004F31D8">
      <w:pPr>
        <w:pStyle w:val="Paragraphedeliste"/>
        <w:numPr>
          <w:ilvl w:val="0"/>
          <w:numId w:val="56"/>
        </w:numPr>
        <w:rPr>
          <w:rFonts w:ascii="Arial" w:hAnsi="Arial" w:cs="Arial"/>
        </w:rPr>
      </w:pPr>
      <w:r w:rsidRPr="004F31D8">
        <w:rPr>
          <w:rFonts w:ascii="Arial" w:hAnsi="Arial" w:cs="Arial"/>
        </w:rPr>
        <w:t>Résilience CRC</w:t>
      </w:r>
    </w:p>
    <w:p w14:paraId="2E463285" w14:textId="751F949F" w:rsidR="004F31D8" w:rsidRDefault="004F31D8" w:rsidP="004F31D8">
      <w:pPr>
        <w:pStyle w:val="Paragraphedeliste"/>
        <w:numPr>
          <w:ilvl w:val="0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>HCP</w:t>
      </w:r>
    </w:p>
    <w:p w14:paraId="217DAA46" w14:textId="3A14AFF6" w:rsidR="004F31D8" w:rsidRDefault="004F31D8" w:rsidP="004F31D8">
      <w:pPr>
        <w:pStyle w:val="Paragraphedeliste"/>
        <w:numPr>
          <w:ilvl w:val="0"/>
          <w:numId w:val="56"/>
        </w:numPr>
        <w:rPr>
          <w:rFonts w:ascii="Arial" w:hAnsi="Arial" w:cs="Arial"/>
        </w:rPr>
      </w:pPr>
      <w:r>
        <w:rPr>
          <w:rFonts w:ascii="Arial" w:hAnsi="Arial" w:cs="Arial"/>
        </w:rPr>
        <w:t>Gestion d’erreur</w:t>
      </w:r>
    </w:p>
    <w:p w14:paraId="6E7EDC2A" w14:textId="53DE9F17" w:rsidR="00825436" w:rsidRDefault="00825436" w:rsidP="00825436">
      <w:pPr>
        <w:rPr>
          <w:rFonts w:ascii="Arial" w:hAnsi="Arial" w:cs="Arial"/>
        </w:rPr>
      </w:pPr>
      <w:r>
        <w:rPr>
          <w:rFonts w:ascii="Arial" w:hAnsi="Arial" w:cs="Arial"/>
        </w:rPr>
        <w:t>Vincent :</w:t>
      </w:r>
    </w:p>
    <w:p w14:paraId="2E7D104D" w14:textId="77777777" w:rsidR="00973337" w:rsidRDefault="00973337" w:rsidP="008254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BDD : </w:t>
      </w:r>
    </w:p>
    <w:p w14:paraId="2F44AF63" w14:textId="77777777" w:rsidR="00973337" w:rsidRDefault="00973337" w:rsidP="00825436">
      <w:pPr>
        <w:rPr>
          <w:rFonts w:ascii="Arial" w:hAnsi="Arial" w:cs="Arial"/>
        </w:rPr>
      </w:pPr>
      <w:r>
        <w:rPr>
          <w:rFonts w:ascii="Arial" w:hAnsi="Arial" w:cs="Arial"/>
        </w:rPr>
        <w:t>2 types :</w:t>
      </w:r>
    </w:p>
    <w:p w14:paraId="313C456C" w14:textId="7191589E" w:rsidR="00825436" w:rsidRDefault="00973337" w:rsidP="00973337">
      <w:pPr>
        <w:pStyle w:val="Paragraphedeliste"/>
        <w:numPr>
          <w:ilvl w:val="0"/>
          <w:numId w:val="58"/>
        </w:numPr>
        <w:rPr>
          <w:rFonts w:ascii="Arial" w:hAnsi="Arial" w:cs="Arial"/>
        </w:rPr>
      </w:pPr>
      <w:r w:rsidRPr="00973337">
        <w:rPr>
          <w:rFonts w:ascii="Arial" w:hAnsi="Arial" w:cs="Arial"/>
        </w:rPr>
        <w:t>SQL (PostgreSQL)</w:t>
      </w:r>
    </w:p>
    <w:p w14:paraId="30A2FAE6" w14:textId="534EF41A" w:rsidR="005E341B" w:rsidRDefault="005E341B" w:rsidP="005E341B">
      <w:pPr>
        <w:pStyle w:val="Paragraphedeliste"/>
        <w:numPr>
          <w:ilvl w:val="1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Application</w:t>
      </w:r>
    </w:p>
    <w:p w14:paraId="1130B8C2" w14:textId="0159EE52" w:rsidR="005E341B" w:rsidRPr="00973337" w:rsidRDefault="005E341B" w:rsidP="005E341B">
      <w:pPr>
        <w:pStyle w:val="Paragraphedeliste"/>
        <w:numPr>
          <w:ilvl w:val="1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Schéma définis</w:t>
      </w:r>
    </w:p>
    <w:p w14:paraId="086C0B98" w14:textId="0CE14BB6" w:rsidR="00973337" w:rsidRDefault="00973337" w:rsidP="00973337">
      <w:pPr>
        <w:pStyle w:val="Paragraphedeliste"/>
        <w:numPr>
          <w:ilvl w:val="0"/>
          <w:numId w:val="58"/>
        </w:numPr>
        <w:rPr>
          <w:rFonts w:ascii="Arial" w:hAnsi="Arial" w:cs="Arial"/>
        </w:rPr>
      </w:pPr>
      <w:r w:rsidRPr="00973337">
        <w:rPr>
          <w:rFonts w:ascii="Arial" w:hAnsi="Arial" w:cs="Arial"/>
        </w:rPr>
        <w:t>No SQL</w:t>
      </w:r>
    </w:p>
    <w:p w14:paraId="33F598A1" w14:textId="525FE707" w:rsidR="00973337" w:rsidRDefault="00973337" w:rsidP="00973337">
      <w:pPr>
        <w:pStyle w:val="Paragraphedeliste"/>
        <w:numPr>
          <w:ilvl w:val="1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Flexible </w:t>
      </w:r>
    </w:p>
    <w:p w14:paraId="2BAB9910" w14:textId="40DF36E9" w:rsidR="005E341B" w:rsidRDefault="005E341B" w:rsidP="00973337">
      <w:pPr>
        <w:pStyle w:val="Paragraphedeliste"/>
        <w:numPr>
          <w:ilvl w:val="1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Docker </w:t>
      </w:r>
      <w:r w:rsidR="00270C06">
        <w:rPr>
          <w:rFonts w:ascii="Arial" w:hAnsi="Arial" w:cs="Arial"/>
        </w:rPr>
        <w:t>Constructeur</w:t>
      </w:r>
    </w:p>
    <w:p w14:paraId="64B8D1E9" w14:textId="2EEBFB04" w:rsidR="00270C06" w:rsidRDefault="00270C06" w:rsidP="00973337">
      <w:pPr>
        <w:pStyle w:val="Paragraphedeliste"/>
        <w:numPr>
          <w:ilvl w:val="1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Lien entre différent objet (Réseaux Sociaux)</w:t>
      </w:r>
    </w:p>
    <w:p w14:paraId="35B05422" w14:textId="1755A893" w:rsidR="00973337" w:rsidRDefault="00270C06" w:rsidP="009733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Serveur </w:t>
      </w:r>
      <w:proofErr w:type="spellStart"/>
      <w:r>
        <w:rPr>
          <w:rFonts w:ascii="Arial" w:hAnsi="Arial" w:cs="Arial"/>
        </w:rPr>
        <w:t>less</w:t>
      </w:r>
      <w:proofErr w:type="spellEnd"/>
      <w:r w:rsidR="00561FE3">
        <w:rPr>
          <w:rFonts w:ascii="Arial" w:hAnsi="Arial" w:cs="Arial"/>
        </w:rPr>
        <w:t> : JSON, utilisé dans le NoSQL</w:t>
      </w:r>
    </w:p>
    <w:p w14:paraId="0862E460" w14:textId="0A4CC803" w:rsidR="00561FE3" w:rsidRDefault="00EA34A2" w:rsidP="00973337">
      <w:pPr>
        <w:rPr>
          <w:rFonts w:ascii="Arial" w:hAnsi="Arial" w:cs="Arial"/>
        </w:rPr>
      </w:pPr>
      <w:r>
        <w:rPr>
          <w:rFonts w:ascii="Arial" w:hAnsi="Arial" w:cs="Arial"/>
        </w:rPr>
        <w:t>Clément :</w:t>
      </w:r>
    </w:p>
    <w:p w14:paraId="1FA85B8E" w14:textId="13AE8158" w:rsidR="006D13A6" w:rsidRDefault="00EA34A2" w:rsidP="00973337"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 xml:space="preserve"> : </w:t>
      </w:r>
      <w:r w:rsidRPr="008E2C8F">
        <w:t>Idéal pour une communication bidirectionnelle temps réel entre le serveur et le client.</w:t>
      </w:r>
      <w:r w:rsidR="006D13A6">
        <w:t xml:space="preserve"> Evite l’accumulation des requêtes http répétitive.</w:t>
      </w:r>
    </w:p>
    <w:p w14:paraId="503EEE28" w14:textId="77777777" w:rsidR="006D13A6" w:rsidRDefault="006D13A6">
      <w:pPr>
        <w:jc w:val="left"/>
      </w:pPr>
      <w:r>
        <w:br w:type="page"/>
      </w:r>
    </w:p>
    <w:p w14:paraId="55BF2CD5" w14:textId="10094F96" w:rsidR="006D13A6" w:rsidRDefault="006D13A6" w:rsidP="00973337">
      <w:r>
        <w:lastRenderedPageBreak/>
        <w:t>Simon :</w:t>
      </w:r>
    </w:p>
    <w:p w14:paraId="37013998" w14:textId="705E4EA0" w:rsidR="006D13A6" w:rsidRDefault="006D13A6" w:rsidP="00973337">
      <w:proofErr w:type="spellStart"/>
      <w:r>
        <w:t>WebSocket</w:t>
      </w:r>
      <w:proofErr w:type="spellEnd"/>
      <w:r>
        <w:t xml:space="preserve"> : Semi duplex, </w:t>
      </w:r>
      <w:proofErr w:type="spellStart"/>
      <w:r>
        <w:t>Async</w:t>
      </w:r>
      <w:proofErr w:type="spellEnd"/>
      <w:r>
        <w:t xml:space="preserve"> et </w:t>
      </w:r>
      <w:proofErr w:type="spellStart"/>
      <w:r>
        <w:t>await</w:t>
      </w:r>
      <w:proofErr w:type="spellEnd"/>
      <w:r>
        <w:t>. Plus simple et permet de gérer plusieurs connexions.</w:t>
      </w:r>
    </w:p>
    <w:p w14:paraId="7FC6FDF3" w14:textId="7E6A94B9" w:rsidR="006D13A6" w:rsidRDefault="006D13A6" w:rsidP="00973337">
      <w:r>
        <w:t>Jérémy :</w:t>
      </w:r>
    </w:p>
    <w:p w14:paraId="633E60A5" w14:textId="085F686E" w:rsidR="006D13A6" w:rsidRDefault="006D13A6" w:rsidP="00973337">
      <w:r>
        <w:t>Cycle de vie d’un socket :</w:t>
      </w:r>
    </w:p>
    <w:p w14:paraId="669A3869" w14:textId="77777777" w:rsidR="006D13A6" w:rsidRPr="0066604E" w:rsidRDefault="006D13A6" w:rsidP="006D13A6">
      <w:pPr>
        <w:pStyle w:val="Paragraphedeliste"/>
        <w:numPr>
          <w:ilvl w:val="0"/>
          <w:numId w:val="59"/>
        </w:numPr>
        <w:spacing w:before="0"/>
      </w:pPr>
      <w:r w:rsidRPr="0066604E">
        <w:t>Création du socket (client et serveur).</w:t>
      </w:r>
    </w:p>
    <w:p w14:paraId="457305E3" w14:textId="77777777" w:rsidR="006D13A6" w:rsidRPr="0066604E" w:rsidRDefault="006D13A6" w:rsidP="006D13A6">
      <w:pPr>
        <w:pStyle w:val="Paragraphedeliste"/>
        <w:numPr>
          <w:ilvl w:val="0"/>
          <w:numId w:val="59"/>
        </w:numPr>
        <w:spacing w:before="0"/>
      </w:pPr>
      <w:proofErr w:type="spellStart"/>
      <w:r w:rsidRPr="0066604E">
        <w:t>Bind</w:t>
      </w:r>
      <w:proofErr w:type="spellEnd"/>
      <w:r w:rsidRPr="0066604E">
        <w:t xml:space="preserve"> (côté serveur) : association du socket à une adresse IP et un port.</w:t>
      </w:r>
    </w:p>
    <w:p w14:paraId="68B5A4F6" w14:textId="77777777" w:rsidR="006D13A6" w:rsidRPr="0066604E" w:rsidRDefault="006D13A6" w:rsidP="006D13A6">
      <w:pPr>
        <w:pStyle w:val="Paragraphedeliste"/>
        <w:numPr>
          <w:ilvl w:val="0"/>
          <w:numId w:val="59"/>
        </w:numPr>
        <w:spacing w:before="0"/>
      </w:pPr>
      <w:r w:rsidRPr="0066604E">
        <w:t>Écoute (serveur) : attente des connexions clients.</w:t>
      </w:r>
    </w:p>
    <w:p w14:paraId="1B8666DB" w14:textId="77777777" w:rsidR="006D13A6" w:rsidRPr="0066604E" w:rsidRDefault="006D13A6" w:rsidP="006D13A6">
      <w:pPr>
        <w:pStyle w:val="Paragraphedeliste"/>
        <w:numPr>
          <w:ilvl w:val="0"/>
          <w:numId w:val="59"/>
        </w:numPr>
        <w:spacing w:before="0"/>
      </w:pPr>
      <w:r w:rsidRPr="0066604E">
        <w:t>Connexion (client) : demande de connexion au serveur.</w:t>
      </w:r>
    </w:p>
    <w:p w14:paraId="0E24B235" w14:textId="77777777" w:rsidR="006D13A6" w:rsidRPr="0066604E" w:rsidRDefault="006D13A6" w:rsidP="006D13A6">
      <w:pPr>
        <w:pStyle w:val="Paragraphedeliste"/>
        <w:numPr>
          <w:ilvl w:val="0"/>
          <w:numId w:val="59"/>
        </w:numPr>
        <w:spacing w:before="0"/>
      </w:pPr>
      <w:r w:rsidRPr="0066604E">
        <w:t>Échange de données (lecture/écriture sur le socket).</w:t>
      </w:r>
    </w:p>
    <w:p w14:paraId="30D55C25" w14:textId="77777777" w:rsidR="006D13A6" w:rsidRPr="0066604E" w:rsidRDefault="006D13A6" w:rsidP="006D13A6">
      <w:pPr>
        <w:pStyle w:val="Paragraphedeliste"/>
        <w:numPr>
          <w:ilvl w:val="0"/>
          <w:numId w:val="59"/>
        </w:numPr>
        <w:spacing w:before="0"/>
      </w:pPr>
      <w:r w:rsidRPr="0066604E">
        <w:t>Fermeture (libération des ressources).</w:t>
      </w:r>
    </w:p>
    <w:p w14:paraId="666A9DF3" w14:textId="2DDCDF8F" w:rsidR="006D13A6" w:rsidRPr="006D13A6" w:rsidRDefault="00185805" w:rsidP="00973337">
      <w:r>
        <w:t>Ouverture d’un port qui n’est pas dans l’intervalle de 1 à 1024</w:t>
      </w:r>
      <w:r w:rsidR="00A84B0C">
        <w:t xml:space="preserve"> (Simon)</w:t>
      </w:r>
    </w:p>
    <w:p w14:paraId="5131EABD" w14:textId="6F0654B3" w:rsidR="00973337" w:rsidRDefault="00083C23" w:rsidP="00825436">
      <w:pPr>
        <w:rPr>
          <w:rFonts w:ascii="Arial" w:hAnsi="Arial" w:cs="Arial"/>
          <w:lang w:val="en-GB"/>
        </w:rPr>
      </w:pPr>
      <w:r w:rsidRPr="00083C23">
        <w:rPr>
          <w:rFonts w:ascii="Arial" w:hAnsi="Arial" w:cs="Arial"/>
          <w:lang w:val="en-GB"/>
        </w:rPr>
        <w:t>DORA (</w:t>
      </w:r>
      <w:r w:rsidRPr="00083C23">
        <w:rPr>
          <w:rFonts w:ascii="Arial" w:hAnsi="Arial" w:cs="Arial"/>
          <w:lang w:val="en-GB"/>
        </w:rPr>
        <w:t>Discover, Offer, Request et Acknowledge</w:t>
      </w:r>
      <w:r w:rsidRPr="00083C23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</w:t>
      </w:r>
      <w:r w:rsidRPr="00083C23">
        <w:rPr>
          <w:rFonts w:ascii="Arial" w:hAnsi="Arial" w:cs="Arial"/>
          <w:lang w:val="en-GB"/>
        </w:rPr>
        <w:t>(Simon)</w:t>
      </w:r>
    </w:p>
    <w:p w14:paraId="104F53ED" w14:textId="1B4BA8BC" w:rsidR="00E51DD9" w:rsidRPr="00E51DD9" w:rsidRDefault="00E51DD9" w:rsidP="00825436">
      <w:pPr>
        <w:rPr>
          <w:rFonts w:ascii="Arial" w:hAnsi="Arial" w:cs="Arial"/>
        </w:rPr>
      </w:pPr>
      <w:proofErr w:type="spellStart"/>
      <w:r w:rsidRPr="00E51DD9">
        <w:rPr>
          <w:rFonts w:ascii="Arial" w:hAnsi="Arial" w:cs="Arial"/>
        </w:rPr>
        <w:t>Martin.A</w:t>
      </w:r>
      <w:proofErr w:type="spellEnd"/>
      <w:r w:rsidRPr="00E51DD9">
        <w:rPr>
          <w:rFonts w:ascii="Arial" w:hAnsi="Arial" w:cs="Arial"/>
        </w:rPr>
        <w:t>, Si</w:t>
      </w:r>
      <w:r>
        <w:rPr>
          <w:rFonts w:ascii="Arial" w:hAnsi="Arial" w:cs="Arial"/>
        </w:rPr>
        <w:t>mon</w:t>
      </w:r>
    </w:p>
    <w:p w14:paraId="2A4F471F" w14:textId="44248688" w:rsidR="00E51DD9" w:rsidRPr="00E51DD9" w:rsidRDefault="00E51DD9" w:rsidP="00825436">
      <w:pPr>
        <w:rPr>
          <w:rFonts w:ascii="Arial" w:hAnsi="Arial" w:cs="Arial"/>
        </w:rPr>
      </w:pPr>
      <w:r w:rsidRPr="00E51DD9">
        <w:rPr>
          <w:rFonts w:ascii="Arial" w:hAnsi="Arial" w:cs="Arial"/>
        </w:rPr>
        <w:t>Test de charge</w:t>
      </w:r>
      <w:r>
        <w:rPr>
          <w:rFonts w:ascii="Arial" w:hAnsi="Arial" w:cs="Arial"/>
        </w:rPr>
        <w:t xml:space="preserve"> </w:t>
      </w:r>
      <w:r w:rsidRPr="00E51DD9">
        <w:rPr>
          <w:rFonts w:ascii="Arial" w:hAnsi="Arial" w:cs="Arial"/>
        </w:rPr>
        <w:t xml:space="preserve">: </w:t>
      </w:r>
    </w:p>
    <w:p w14:paraId="044E8F53" w14:textId="77777777" w:rsidR="00E51DD9" w:rsidRPr="00E51DD9" w:rsidRDefault="00E51DD9" w:rsidP="00E51DD9">
      <w:pPr>
        <w:numPr>
          <w:ilvl w:val="0"/>
          <w:numId w:val="60"/>
        </w:numPr>
        <w:rPr>
          <w:rFonts w:ascii="Arial" w:hAnsi="Arial" w:cs="Arial"/>
        </w:rPr>
      </w:pPr>
      <w:r w:rsidRPr="00E51DD9">
        <w:rPr>
          <w:rFonts w:ascii="Arial" w:hAnsi="Arial" w:cs="Arial"/>
        </w:rPr>
        <w:t>Simuler un nombre important de connexions simultanées.</w:t>
      </w:r>
    </w:p>
    <w:p w14:paraId="54DD1428" w14:textId="77777777" w:rsidR="00E51DD9" w:rsidRPr="00E51DD9" w:rsidRDefault="00E51DD9" w:rsidP="00E51DD9">
      <w:pPr>
        <w:numPr>
          <w:ilvl w:val="0"/>
          <w:numId w:val="60"/>
        </w:numPr>
        <w:rPr>
          <w:rFonts w:ascii="Arial" w:hAnsi="Arial" w:cs="Arial"/>
        </w:rPr>
      </w:pPr>
      <w:r w:rsidRPr="00E51DD9">
        <w:rPr>
          <w:rFonts w:ascii="Arial" w:hAnsi="Arial" w:cs="Arial"/>
        </w:rPr>
        <w:t>Mesurer la latence des mises à jour.</w:t>
      </w:r>
    </w:p>
    <w:p w14:paraId="405B146E" w14:textId="77777777" w:rsidR="00E51DD9" w:rsidRPr="00E51DD9" w:rsidRDefault="00E51DD9" w:rsidP="00E51DD9">
      <w:pPr>
        <w:numPr>
          <w:ilvl w:val="0"/>
          <w:numId w:val="60"/>
        </w:numPr>
        <w:rPr>
          <w:rFonts w:ascii="Arial" w:hAnsi="Arial" w:cs="Arial"/>
        </w:rPr>
      </w:pPr>
      <w:r w:rsidRPr="00E51DD9">
        <w:rPr>
          <w:rFonts w:ascii="Arial" w:hAnsi="Arial" w:cs="Arial"/>
        </w:rPr>
        <w:t>Optimiser la gestion de la mémoire et la scalabilité du système.</w:t>
      </w:r>
    </w:p>
    <w:p w14:paraId="1B0919F1" w14:textId="781120CE" w:rsidR="00E51DD9" w:rsidRPr="00E51DD9" w:rsidRDefault="00E51DD9" w:rsidP="00825436">
      <w:pPr>
        <w:numPr>
          <w:ilvl w:val="0"/>
          <w:numId w:val="60"/>
        </w:numPr>
        <w:rPr>
          <w:rFonts w:ascii="Arial" w:hAnsi="Arial" w:cs="Arial"/>
        </w:rPr>
      </w:pPr>
      <w:r w:rsidRPr="00E51DD9">
        <w:rPr>
          <w:rFonts w:ascii="Arial" w:hAnsi="Arial" w:cs="Arial"/>
        </w:rPr>
        <w:t>Effectuer des tests de sécurité pour éviter toute faille exploitable.</w:t>
      </w:r>
    </w:p>
    <w:p w14:paraId="75153D5D" w14:textId="35D64FD7" w:rsidR="00E51DD9" w:rsidRDefault="00E51DD9" w:rsidP="0082543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JMeter/</w:t>
      </w:r>
      <w:proofErr w:type="spellStart"/>
      <w:r>
        <w:rPr>
          <w:rFonts w:ascii="Arial" w:hAnsi="Arial" w:cs="Arial"/>
          <w:lang w:val="en-GB"/>
        </w:rPr>
        <w:t>Elocus</w:t>
      </w:r>
      <w:proofErr w:type="spellEnd"/>
      <w:r>
        <w:rPr>
          <w:rFonts w:ascii="Arial" w:hAnsi="Arial" w:cs="Arial"/>
          <w:lang w:val="en-GB"/>
        </w:rPr>
        <w:t>/K6</w:t>
      </w:r>
    </w:p>
    <w:p w14:paraId="2712ACE0" w14:textId="2C479437" w:rsidR="00E51DD9" w:rsidRDefault="009351C3" w:rsidP="00825436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Lucas :</w:t>
      </w:r>
      <w:proofErr w:type="gramEnd"/>
    </w:p>
    <w:p w14:paraId="559EDD1F" w14:textId="792D2222" w:rsidR="009351C3" w:rsidRDefault="009351C3" w:rsidP="00825436">
      <w:pPr>
        <w:rPr>
          <w:rFonts w:ascii="Arial" w:hAnsi="Arial" w:cs="Arial"/>
        </w:rPr>
      </w:pPr>
      <w:r>
        <w:rPr>
          <w:rFonts w:ascii="Arial" w:hAnsi="Arial" w:cs="Arial"/>
        </w:rPr>
        <w:t>Backend (serveur)</w:t>
      </w:r>
    </w:p>
    <w:p w14:paraId="71D4C5AD" w14:textId="682EB8AD" w:rsidR="009351C3" w:rsidRDefault="009351C3" w:rsidP="00825436">
      <w:pPr>
        <w:rPr>
          <w:rFonts w:ascii="Arial" w:hAnsi="Arial" w:cs="Arial"/>
          <w:lang w:val="en-GB"/>
        </w:rPr>
      </w:pPr>
      <w:r w:rsidRPr="009351C3">
        <w:rPr>
          <w:rFonts w:ascii="Arial" w:hAnsi="Arial" w:cs="Arial"/>
          <w:lang w:val="en-GB"/>
        </w:rPr>
        <w:t xml:space="preserve">Front (interface </w:t>
      </w:r>
      <w:r>
        <w:rPr>
          <w:rFonts w:ascii="Arial" w:hAnsi="Arial" w:cs="Arial"/>
          <w:lang w:val="en-GB"/>
        </w:rPr>
        <w:t>utilisateur)</w:t>
      </w:r>
    </w:p>
    <w:p w14:paraId="50B0E35C" w14:textId="344EEAD5" w:rsidR="009351C3" w:rsidRDefault="009351C3" w:rsidP="0082543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BDD (base de données)</w:t>
      </w:r>
    </w:p>
    <w:p w14:paraId="3D3953C7" w14:textId="5B4FBE73" w:rsidR="00CA56A9" w:rsidRPr="0065115E" w:rsidRDefault="0065115E" w:rsidP="00825436">
      <w:pPr>
        <w:rPr>
          <w:rFonts w:ascii="Arial" w:hAnsi="Arial" w:cs="Arial"/>
        </w:rPr>
      </w:pPr>
      <w:r w:rsidRPr="0065115E">
        <w:rPr>
          <w:rFonts w:ascii="Arial" w:hAnsi="Arial" w:cs="Arial"/>
        </w:rPr>
        <w:t>SSL : permet d’ajouter u</w:t>
      </w:r>
      <w:r>
        <w:rPr>
          <w:rFonts w:ascii="Arial" w:hAnsi="Arial" w:cs="Arial"/>
        </w:rPr>
        <w:t>ne couche d’authentification</w:t>
      </w:r>
      <w:r w:rsidR="00CA56A9">
        <w:rPr>
          <w:rFonts w:ascii="Arial" w:hAnsi="Arial" w:cs="Arial"/>
        </w:rPr>
        <w:t>/certification</w:t>
      </w:r>
      <w:r w:rsidR="000D4C63">
        <w:rPr>
          <w:rFonts w:ascii="Arial" w:hAnsi="Arial" w:cs="Arial"/>
        </w:rPr>
        <w:t xml:space="preserve">, </w:t>
      </w:r>
      <w:proofErr w:type="spellStart"/>
      <w:r w:rsidR="000D4C63">
        <w:rPr>
          <w:rFonts w:ascii="Arial" w:hAnsi="Arial" w:cs="Arial"/>
        </w:rPr>
        <w:t>wildcard</w:t>
      </w:r>
      <w:proofErr w:type="spellEnd"/>
      <w:r>
        <w:rPr>
          <w:rFonts w:ascii="Arial" w:hAnsi="Arial" w:cs="Arial"/>
        </w:rPr>
        <w:t>.</w:t>
      </w:r>
    </w:p>
    <w:p w14:paraId="181662BC" w14:textId="42045F82" w:rsidR="009351C3" w:rsidRPr="0065115E" w:rsidRDefault="009351C3" w:rsidP="00825436">
      <w:pPr>
        <w:rPr>
          <w:rFonts w:ascii="Arial" w:hAnsi="Arial" w:cs="Arial"/>
        </w:rPr>
      </w:pPr>
      <w:r w:rsidRPr="0065115E">
        <w:rPr>
          <w:rFonts w:ascii="Arial" w:hAnsi="Arial" w:cs="Arial"/>
        </w:rPr>
        <w:t>Thomas :</w:t>
      </w:r>
    </w:p>
    <w:p w14:paraId="316E47D3" w14:textId="23626FD3" w:rsidR="009351C3" w:rsidRDefault="009351C3" w:rsidP="0082543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Azure </w:t>
      </w:r>
      <w:proofErr w:type="spellStart"/>
      <w:r>
        <w:rPr>
          <w:rFonts w:ascii="Arial" w:hAnsi="Arial" w:cs="Arial"/>
          <w:lang w:val="en-GB"/>
        </w:rPr>
        <w:t>KeyVault</w:t>
      </w:r>
      <w:proofErr w:type="spellEnd"/>
    </w:p>
    <w:p w14:paraId="1043D52C" w14:textId="0621CE80" w:rsidR="00C964C9" w:rsidRPr="00C964C9" w:rsidRDefault="00C964C9" w:rsidP="00825436">
      <w:pPr>
        <w:rPr>
          <w:rFonts w:ascii="Arial" w:hAnsi="Arial" w:cs="Arial"/>
        </w:rPr>
      </w:pPr>
      <w:r w:rsidRPr="00C964C9">
        <w:rPr>
          <w:rFonts w:ascii="Arial" w:hAnsi="Arial" w:cs="Arial"/>
        </w:rPr>
        <w:t xml:space="preserve">CI/CD : reprendre </w:t>
      </w:r>
      <w:r w:rsidR="00501758" w:rsidRPr="00C964C9">
        <w:rPr>
          <w:rFonts w:ascii="Arial" w:hAnsi="Arial" w:cs="Arial"/>
        </w:rPr>
        <w:t>nos tests unitaires</w:t>
      </w:r>
      <w:r>
        <w:rPr>
          <w:rFonts w:ascii="Arial" w:hAnsi="Arial" w:cs="Arial"/>
        </w:rPr>
        <w:t>. Automatisation des processus (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, push, …)</w:t>
      </w:r>
    </w:p>
    <w:sectPr w:rsidR="00C964C9" w:rsidRPr="00C964C9" w:rsidSect="00D4071A">
      <w:headerReference w:type="default" r:id="rId11"/>
      <w:footerReference w:type="default" r:id="rId12"/>
      <w:type w:val="continuous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20A87" w14:textId="77777777" w:rsidR="00FE1722" w:rsidRDefault="00FE1722" w:rsidP="0086786A">
      <w:pPr>
        <w:spacing w:before="0" w:after="0" w:line="240" w:lineRule="auto"/>
      </w:pPr>
      <w:r>
        <w:separator/>
      </w:r>
    </w:p>
  </w:endnote>
  <w:endnote w:type="continuationSeparator" w:id="0">
    <w:p w14:paraId="6AB80CFF" w14:textId="77777777" w:rsidR="00FE1722" w:rsidRDefault="00FE1722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D626C" w14:textId="77777777" w:rsidR="00E637DC" w:rsidRDefault="00381A93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77B54B81" wp14:editId="011E7D8E">
          <wp:simplePos x="0" y="0"/>
          <wp:positionH relativeFrom="margin">
            <wp:align>left</wp:align>
          </wp:positionH>
          <wp:positionV relativeFrom="paragraph">
            <wp:posOffset>-174625</wp:posOffset>
          </wp:positionV>
          <wp:extent cx="923925" cy="354212"/>
          <wp:effectExtent l="0" t="0" r="0" b="825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si_Logo_INGENIEUR_RVB-H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3542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37DC">
      <w:rPr>
        <w:noProof/>
        <w:lang w:eastAsia="fr-FR"/>
      </w:rPr>
      <mc:AlternateContent>
        <mc:Choice Requires="wps">
          <w:drawing>
            <wp:anchor distT="0" distB="0" distL="0" distR="0" simplePos="0" relativeHeight="251680768" behindDoc="0" locked="0" layoutInCell="1" allowOverlap="1" wp14:anchorId="09C358D3" wp14:editId="26335EE3">
              <wp:simplePos x="0" y="0"/>
              <wp:positionH relativeFrom="rightMargin">
                <wp:align>left</wp:align>
              </wp:positionH>
              <wp:positionV relativeFrom="bottomMargin">
                <wp:posOffset>233679</wp:posOffset>
              </wp:positionV>
              <wp:extent cx="457200" cy="409575"/>
              <wp:effectExtent l="0" t="0" r="0" b="952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1A642C" w14:textId="77777777" w:rsidR="00E637DC" w:rsidRDefault="00E637D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063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8D3" id="Rectangle 40" o:spid="_x0000_s1028" style="position:absolute;left:0;text-align:left;margin-left:0;margin-top:18.4pt;width:36pt;height:32.25pt;z-index:251680768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" fillcolor="#0070c0" stroked="f" strokeweight="3pt">
              <v:textbox>
                <w:txbxContent>
                  <w:p w14:paraId="461A642C" w14:textId="77777777" w:rsidR="00E637DC" w:rsidRDefault="00E637D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6063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637DC"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81792" behindDoc="0" locked="0" layoutInCell="1" allowOverlap="1" wp14:anchorId="1BCBED57" wp14:editId="795CEDA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94BFB" w14:textId="77777777" w:rsidR="00E637DC" w:rsidRDefault="00E637D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CBED57" id="Groupe 37" o:spid="_x0000_s1029" style="position:absolute;left:0;text-align:left;margin-left:416.8pt;margin-top:0;width:468pt;height:25.2pt;z-index:25168179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" fillcolor="#0070c0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8694BFB" w14:textId="77777777" w:rsidR="00E637DC" w:rsidRDefault="00E637D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836E8" w14:textId="77777777" w:rsidR="00FE1722" w:rsidRDefault="00FE1722" w:rsidP="0086786A">
      <w:pPr>
        <w:spacing w:before="0" w:after="0" w:line="240" w:lineRule="auto"/>
      </w:pPr>
      <w:r>
        <w:separator/>
      </w:r>
    </w:p>
  </w:footnote>
  <w:footnote w:type="continuationSeparator" w:id="0">
    <w:p w14:paraId="54684F4B" w14:textId="77777777" w:rsidR="00FE1722" w:rsidRDefault="00FE1722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63E36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BF2A477" wp14:editId="169C318A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15BCA0" w14:textId="50F76906" w:rsidR="002A0B13" w:rsidRPr="002A0B13" w:rsidRDefault="00000000" w:rsidP="002A0B13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FFFFFF" w:themeColor="background1"/>
                                <w:sz w:val="32"/>
                                <w:lang w:val="en-US"/>
                              </w:rPr>
                              <w:alias w:val="Prosit"/>
                              <w:tag w:val="Prosit"/>
                              <w:id w:val="236527732"/>
                              <w:dropDownList>
                                <w:listItem w:displayText="Prosit Aller" w:value="Prosit Aller"/>
                                <w:listItem w:displayText="CER" w:value="CER"/>
                                <w:listItem w:displayText="Prosit Retour" w:value="Prosit Retour"/>
                              </w:dropDownList>
                            </w:sdtPr>
                            <w:sdtContent>
                              <w:r w:rsidR="0053046B">
                                <w:rPr>
                                  <w:rFonts w:cs="Arial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Prosit Retour</w:t>
                              </w:r>
                            </w:sdtContent>
                          </w:sdt>
                        </w:p>
                        <w:p w14:paraId="45F23B17" w14:textId="77777777" w:rsidR="001174CC" w:rsidRPr="00D02034" w:rsidRDefault="001174CC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F2A477" id="Rectangle 2" o:spid="_x0000_s1026" style="position:absolute;left:0;text-align:left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" o:allowoverlap="f" fillcolor="#00b0f0" stroked="f" strokeweight="1pt">
              <v:textbox>
                <w:txbxContent>
                  <w:p w14:paraId="7D15BCA0" w14:textId="50F76906" w:rsidR="002A0B13" w:rsidRPr="002A0B13" w:rsidRDefault="00000000" w:rsidP="002A0B13">
                    <w:pPr>
                      <w:jc w:val="center"/>
                      <w:rPr>
                        <w:rFonts w:cs="Arial"/>
                        <w:color w:val="FFFFFF" w:themeColor="background1"/>
                        <w:sz w:val="32"/>
                        <w:lang w:val="en-US"/>
                      </w:rPr>
                    </w:pPr>
                    <w:sdt>
                      <w:sdtPr>
                        <w:rPr>
                          <w:rFonts w:cs="Arial"/>
                          <w:color w:val="FFFFFF" w:themeColor="background1"/>
                          <w:sz w:val="32"/>
                          <w:lang w:val="en-US"/>
                        </w:rPr>
                        <w:alias w:val="Prosit"/>
                        <w:tag w:val="Prosit"/>
                        <w:id w:val="236527732"/>
                        <w:dropDownList>
                          <w:listItem w:displayText="Prosit Aller" w:value="Prosit Aller"/>
                          <w:listItem w:displayText="CER" w:value="CER"/>
                          <w:listItem w:displayText="Prosit Retour" w:value="Prosit Retour"/>
                        </w:dropDownList>
                      </w:sdtPr>
                      <w:sdtContent>
                        <w:r w:rsidR="0053046B">
                          <w:rPr>
                            <w:rFonts w:cs="Arial"/>
                            <w:color w:val="FFFFFF" w:themeColor="background1"/>
                            <w:sz w:val="32"/>
                            <w:lang w:val="en-US"/>
                          </w:rPr>
                          <w:t>Prosit Retour</w:t>
                        </w:r>
                      </w:sdtContent>
                    </w:sdt>
                  </w:p>
                  <w:p w14:paraId="45F23B17" w14:textId="77777777" w:rsidR="001174CC" w:rsidRPr="00D02034" w:rsidRDefault="001174CC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32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125397A" wp14:editId="0C1AB598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669D1A" w14:textId="5EE861A5" w:rsidR="006E34BF" w:rsidRDefault="00B70CD8" w:rsidP="006E34B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Prosit </w:t>
                          </w:r>
                          <w:r w:rsidR="00F0333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Dans ma poche</w:t>
                          </w:r>
                        </w:p>
                        <w:p w14:paraId="61A5A6B7" w14:textId="77777777" w:rsidR="001174CC" w:rsidRDefault="001174CC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25397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" fillcolor="#0070c0" stroked="f">
              <v:textbox>
                <w:txbxContent>
                  <w:p w14:paraId="1E669D1A" w14:textId="5EE861A5" w:rsidR="006E34BF" w:rsidRDefault="00B70CD8" w:rsidP="006E34BF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Prosit </w:t>
                    </w:r>
                    <w:r w:rsidR="00F0333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Dans ma poche</w:t>
                    </w:r>
                  </w:p>
                  <w:p w14:paraId="61A5A6B7" w14:textId="77777777" w:rsidR="001174CC" w:rsidRDefault="001174CC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16AA7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796186509" o:spid="_x0000_i1025" type="#_x0000_t75" style="width:323.4pt;height:309.6pt;visibility:visible;mso-wrap-style:square">
            <v:imagedata r:id="rId1" o:title=""/>
          </v:shape>
        </w:pict>
      </mc:Choice>
      <mc:Fallback>
        <w:drawing>
          <wp:inline distT="0" distB="0" distL="0" distR="0" wp14:anchorId="1FBDA8B3" wp14:editId="49FDA581">
            <wp:extent cx="4107180" cy="3931920"/>
            <wp:effectExtent l="0" t="0" r="0" b="0"/>
            <wp:docPr id="796186509" name="Image 79618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125A994" id="Image 1407362255" o:spid="_x0000_i1025" type="#_x0000_t75" style="width:358.8pt;height:340.8pt;visibility:visible;mso-wrap-style:square">
            <v:imagedata r:id="rId3" o:title=""/>
          </v:shape>
        </w:pict>
      </mc:Choice>
      <mc:Fallback>
        <w:drawing>
          <wp:inline distT="0" distB="0" distL="0" distR="0" wp14:anchorId="22C334D6" wp14:editId="35CEA998">
            <wp:extent cx="4556760" cy="4328160"/>
            <wp:effectExtent l="0" t="0" r="0" b="0"/>
            <wp:docPr id="1407362255" name="Image 140736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F365036" id="Image 1967040081" o:spid="_x0000_i1025" type="#_x0000_t75" style="width:54.6pt;height:51.6pt;visibility:visible;mso-wrap-style:square">
            <v:imagedata r:id="rId5" o:title=""/>
          </v:shape>
        </w:pict>
      </mc:Choice>
      <mc:Fallback>
        <w:drawing>
          <wp:inline distT="0" distB="0" distL="0" distR="0" wp14:anchorId="544CFA5E" wp14:editId="282DD34C">
            <wp:extent cx="693420" cy="655320"/>
            <wp:effectExtent l="0" t="0" r="0" b="0"/>
            <wp:docPr id="1967040081" name="Image 196704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2F3EC2"/>
    <w:multiLevelType w:val="hybridMultilevel"/>
    <w:tmpl w:val="9DEE2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1A36"/>
    <w:multiLevelType w:val="hybridMultilevel"/>
    <w:tmpl w:val="8C1A6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C9A"/>
    <w:multiLevelType w:val="hybridMultilevel"/>
    <w:tmpl w:val="2C866D46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905C76"/>
    <w:multiLevelType w:val="hybridMultilevel"/>
    <w:tmpl w:val="7A848F98"/>
    <w:lvl w:ilvl="0" w:tplc="1ACA278C">
      <w:numFmt w:val="bullet"/>
      <w:lvlText w:val=""/>
      <w:lvlJc w:val="left"/>
      <w:pPr>
        <w:ind w:left="1428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A350D"/>
    <w:multiLevelType w:val="hybridMultilevel"/>
    <w:tmpl w:val="EC02BDA0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41379"/>
    <w:multiLevelType w:val="hybridMultilevel"/>
    <w:tmpl w:val="9BA0D4C0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98B186A"/>
    <w:multiLevelType w:val="hybridMultilevel"/>
    <w:tmpl w:val="65CCDDEC"/>
    <w:lvl w:ilvl="0" w:tplc="BB44D3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17BB6"/>
    <w:multiLevelType w:val="hybridMultilevel"/>
    <w:tmpl w:val="A58A51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4663C"/>
    <w:multiLevelType w:val="hybridMultilevel"/>
    <w:tmpl w:val="A5A42BD8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C2161FA"/>
    <w:multiLevelType w:val="hybridMultilevel"/>
    <w:tmpl w:val="148E0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01E36"/>
    <w:multiLevelType w:val="hybridMultilevel"/>
    <w:tmpl w:val="57E430E6"/>
    <w:lvl w:ilvl="0" w:tplc="D8B2D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47F3"/>
    <w:multiLevelType w:val="hybridMultilevel"/>
    <w:tmpl w:val="0CA6A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C1275"/>
    <w:multiLevelType w:val="hybridMultilevel"/>
    <w:tmpl w:val="7BAAB300"/>
    <w:lvl w:ilvl="0" w:tplc="87EE606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F469B"/>
    <w:multiLevelType w:val="hybridMultilevel"/>
    <w:tmpl w:val="BAE8F4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6F0132"/>
    <w:multiLevelType w:val="hybridMultilevel"/>
    <w:tmpl w:val="27C87AA0"/>
    <w:lvl w:ilvl="0" w:tplc="DBC47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B441D1"/>
    <w:multiLevelType w:val="hybridMultilevel"/>
    <w:tmpl w:val="5E9AD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26FAD"/>
    <w:multiLevelType w:val="hybridMultilevel"/>
    <w:tmpl w:val="151C1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20E32"/>
    <w:multiLevelType w:val="hybridMultilevel"/>
    <w:tmpl w:val="6D908910"/>
    <w:lvl w:ilvl="0" w:tplc="DBC47CB6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2FA875A3"/>
    <w:multiLevelType w:val="hybridMultilevel"/>
    <w:tmpl w:val="89502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E40CB"/>
    <w:multiLevelType w:val="hybridMultilevel"/>
    <w:tmpl w:val="F62A2D08"/>
    <w:lvl w:ilvl="0" w:tplc="F4446AA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A1611"/>
    <w:multiLevelType w:val="hybridMultilevel"/>
    <w:tmpl w:val="73B2F3DA"/>
    <w:lvl w:ilvl="0" w:tplc="F4446AA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01959"/>
    <w:multiLevelType w:val="hybridMultilevel"/>
    <w:tmpl w:val="A22E5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F3E6E"/>
    <w:multiLevelType w:val="multilevel"/>
    <w:tmpl w:val="729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E01D16"/>
    <w:multiLevelType w:val="hybridMultilevel"/>
    <w:tmpl w:val="1E1A1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ED0CAA"/>
    <w:multiLevelType w:val="hybridMultilevel"/>
    <w:tmpl w:val="4EB4D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C4319F"/>
    <w:multiLevelType w:val="hybridMultilevel"/>
    <w:tmpl w:val="B7D4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53826"/>
    <w:multiLevelType w:val="hybridMultilevel"/>
    <w:tmpl w:val="9D8CB2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8060AA"/>
    <w:multiLevelType w:val="hybridMultilevel"/>
    <w:tmpl w:val="6BC24B6A"/>
    <w:lvl w:ilvl="0" w:tplc="E5826B7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C377B7"/>
    <w:multiLevelType w:val="hybridMultilevel"/>
    <w:tmpl w:val="6FC070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094766"/>
    <w:multiLevelType w:val="hybridMultilevel"/>
    <w:tmpl w:val="AD26F616"/>
    <w:lvl w:ilvl="0" w:tplc="BB44D3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5A7703"/>
    <w:multiLevelType w:val="hybridMultilevel"/>
    <w:tmpl w:val="CFB4BF54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D534DE"/>
    <w:multiLevelType w:val="hybridMultilevel"/>
    <w:tmpl w:val="CC741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5D2705"/>
    <w:multiLevelType w:val="hybridMultilevel"/>
    <w:tmpl w:val="866AFFEE"/>
    <w:lvl w:ilvl="0" w:tplc="370655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06FF1"/>
    <w:multiLevelType w:val="hybridMultilevel"/>
    <w:tmpl w:val="800849EE"/>
    <w:lvl w:ilvl="0" w:tplc="DBC47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7B3798"/>
    <w:multiLevelType w:val="hybridMultilevel"/>
    <w:tmpl w:val="F1862138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 w15:restartNumberingAfterBreak="0">
    <w:nsid w:val="50DE2216"/>
    <w:multiLevelType w:val="hybridMultilevel"/>
    <w:tmpl w:val="E24650BE"/>
    <w:lvl w:ilvl="0" w:tplc="F4446AA6">
      <w:start w:val="1"/>
      <w:numFmt w:val="bullet"/>
      <w:lvlText w:val=""/>
      <w:lvlPicBulletId w:val="1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1" w15:restartNumberingAfterBreak="0">
    <w:nsid w:val="521D774C"/>
    <w:multiLevelType w:val="hybridMultilevel"/>
    <w:tmpl w:val="0242FDB2"/>
    <w:lvl w:ilvl="0" w:tplc="DBC47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44" w15:restartNumberingAfterBreak="0">
    <w:nsid w:val="57290397"/>
    <w:multiLevelType w:val="hybridMultilevel"/>
    <w:tmpl w:val="E79AA090"/>
    <w:lvl w:ilvl="0" w:tplc="DBC47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8A4FD6"/>
    <w:multiLevelType w:val="hybridMultilevel"/>
    <w:tmpl w:val="190C3918"/>
    <w:lvl w:ilvl="0" w:tplc="B2004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3B7173"/>
    <w:multiLevelType w:val="hybridMultilevel"/>
    <w:tmpl w:val="253A8B70"/>
    <w:lvl w:ilvl="0" w:tplc="DBC47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8D03D7"/>
    <w:multiLevelType w:val="hybridMultilevel"/>
    <w:tmpl w:val="E78ED6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8827E3"/>
    <w:multiLevelType w:val="hybridMultilevel"/>
    <w:tmpl w:val="EC8C38B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6B0606AC"/>
    <w:multiLevelType w:val="hybridMultilevel"/>
    <w:tmpl w:val="34A4C922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2" w15:restartNumberingAfterBreak="0">
    <w:nsid w:val="6E64323D"/>
    <w:multiLevelType w:val="hybridMultilevel"/>
    <w:tmpl w:val="385ED418"/>
    <w:lvl w:ilvl="0" w:tplc="9A8A49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2D3B23"/>
    <w:multiLevelType w:val="hybridMultilevel"/>
    <w:tmpl w:val="AB38FF14"/>
    <w:lvl w:ilvl="0" w:tplc="056682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8621DB"/>
    <w:multiLevelType w:val="hybridMultilevel"/>
    <w:tmpl w:val="125CD99C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5" w15:restartNumberingAfterBreak="0">
    <w:nsid w:val="7110513C"/>
    <w:multiLevelType w:val="hybridMultilevel"/>
    <w:tmpl w:val="608068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DE6DAC"/>
    <w:multiLevelType w:val="hybridMultilevel"/>
    <w:tmpl w:val="FB381962"/>
    <w:lvl w:ilvl="0" w:tplc="7980BA56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48C6CFB"/>
    <w:multiLevelType w:val="multilevel"/>
    <w:tmpl w:val="3A3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155CC4"/>
    <w:multiLevelType w:val="hybridMultilevel"/>
    <w:tmpl w:val="88B62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1D5D54"/>
    <w:multiLevelType w:val="hybridMultilevel"/>
    <w:tmpl w:val="589E0D70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41195005">
    <w:abstractNumId w:val="47"/>
  </w:num>
  <w:num w:numId="2" w16cid:durableId="434714782">
    <w:abstractNumId w:val="16"/>
  </w:num>
  <w:num w:numId="3" w16cid:durableId="1424453353">
    <w:abstractNumId w:val="5"/>
  </w:num>
  <w:num w:numId="4" w16cid:durableId="658996614">
    <w:abstractNumId w:val="49"/>
  </w:num>
  <w:num w:numId="5" w16cid:durableId="553346268">
    <w:abstractNumId w:val="8"/>
  </w:num>
  <w:num w:numId="6" w16cid:durableId="414399095">
    <w:abstractNumId w:val="40"/>
  </w:num>
  <w:num w:numId="7" w16cid:durableId="1051347280">
    <w:abstractNumId w:val="43"/>
  </w:num>
  <w:num w:numId="8" w16cid:durableId="786583443">
    <w:abstractNumId w:val="42"/>
  </w:num>
  <w:num w:numId="9" w16cid:durableId="1875263386">
    <w:abstractNumId w:val="4"/>
  </w:num>
  <w:num w:numId="10" w16cid:durableId="405498431">
    <w:abstractNumId w:val="9"/>
  </w:num>
  <w:num w:numId="11" w16cid:durableId="1376268428">
    <w:abstractNumId w:val="31"/>
  </w:num>
  <w:num w:numId="12" w16cid:durableId="1899588726">
    <w:abstractNumId w:val="59"/>
  </w:num>
  <w:num w:numId="13" w16cid:durableId="1841503314">
    <w:abstractNumId w:val="0"/>
  </w:num>
  <w:num w:numId="14" w16cid:durableId="1935242621">
    <w:abstractNumId w:val="1"/>
  </w:num>
  <w:num w:numId="15" w16cid:durableId="579025958">
    <w:abstractNumId w:val="21"/>
  </w:num>
  <w:num w:numId="16" w16cid:durableId="1582644063">
    <w:abstractNumId w:val="41"/>
  </w:num>
  <w:num w:numId="17" w16cid:durableId="1575237449">
    <w:abstractNumId w:val="44"/>
  </w:num>
  <w:num w:numId="18" w16cid:durableId="1035080656">
    <w:abstractNumId w:val="46"/>
  </w:num>
  <w:num w:numId="19" w16cid:durableId="123740556">
    <w:abstractNumId w:val="37"/>
  </w:num>
  <w:num w:numId="20" w16cid:durableId="991561679">
    <w:abstractNumId w:val="18"/>
  </w:num>
  <w:num w:numId="21" w16cid:durableId="1938050470">
    <w:abstractNumId w:val="12"/>
  </w:num>
  <w:num w:numId="22" w16cid:durableId="1007366426">
    <w:abstractNumId w:val="29"/>
  </w:num>
  <w:num w:numId="23" w16cid:durableId="1006830465">
    <w:abstractNumId w:val="54"/>
  </w:num>
  <w:num w:numId="24" w16cid:durableId="1793205193">
    <w:abstractNumId w:val="6"/>
  </w:num>
  <w:num w:numId="25" w16cid:durableId="704670955">
    <w:abstractNumId w:val="52"/>
  </w:num>
  <w:num w:numId="26" w16cid:durableId="1545288200">
    <w:abstractNumId w:val="39"/>
  </w:num>
  <w:num w:numId="27" w16cid:durableId="366296332">
    <w:abstractNumId w:val="24"/>
  </w:num>
  <w:num w:numId="28" w16cid:durableId="369495752">
    <w:abstractNumId w:val="32"/>
  </w:num>
  <w:num w:numId="29" w16cid:durableId="2133279753">
    <w:abstractNumId w:val="30"/>
  </w:num>
  <w:num w:numId="30" w16cid:durableId="1440875406">
    <w:abstractNumId w:val="23"/>
  </w:num>
  <w:num w:numId="31" w16cid:durableId="1326586025">
    <w:abstractNumId w:val="11"/>
  </w:num>
  <w:num w:numId="32" w16cid:durableId="552740692">
    <w:abstractNumId w:val="2"/>
  </w:num>
  <w:num w:numId="33" w16cid:durableId="386924987">
    <w:abstractNumId w:val="51"/>
  </w:num>
  <w:num w:numId="34" w16cid:durableId="835219814">
    <w:abstractNumId w:val="15"/>
  </w:num>
  <w:num w:numId="35" w16cid:durableId="1935360827">
    <w:abstractNumId w:val="20"/>
  </w:num>
  <w:num w:numId="36" w16cid:durableId="404693897">
    <w:abstractNumId w:val="34"/>
  </w:num>
  <w:num w:numId="37" w16cid:durableId="611399312">
    <w:abstractNumId w:val="53"/>
  </w:num>
  <w:num w:numId="38" w16cid:durableId="2100059537">
    <w:abstractNumId w:val="45"/>
  </w:num>
  <w:num w:numId="39" w16cid:durableId="1302728281">
    <w:abstractNumId w:val="36"/>
  </w:num>
  <w:num w:numId="40" w16cid:durableId="1432818580">
    <w:abstractNumId w:val="56"/>
  </w:num>
  <w:num w:numId="41" w16cid:durableId="286619445">
    <w:abstractNumId w:val="3"/>
  </w:num>
  <w:num w:numId="42" w16cid:durableId="1785077350">
    <w:abstractNumId w:val="55"/>
  </w:num>
  <w:num w:numId="43" w16cid:durableId="231044543">
    <w:abstractNumId w:val="58"/>
  </w:num>
  <w:num w:numId="44" w16cid:durableId="411590130">
    <w:abstractNumId w:val="48"/>
  </w:num>
  <w:num w:numId="45" w16cid:durableId="677541861">
    <w:abstractNumId w:val="38"/>
  </w:num>
  <w:num w:numId="46" w16cid:durableId="1520198773">
    <w:abstractNumId w:val="22"/>
  </w:num>
  <w:num w:numId="47" w16cid:durableId="972832138">
    <w:abstractNumId w:val="17"/>
  </w:num>
  <w:num w:numId="48" w16cid:durableId="1604992199">
    <w:abstractNumId w:val="50"/>
  </w:num>
  <w:num w:numId="49" w16cid:durableId="501972140">
    <w:abstractNumId w:val="13"/>
  </w:num>
  <w:num w:numId="50" w16cid:durableId="848106631">
    <w:abstractNumId w:val="57"/>
  </w:num>
  <w:num w:numId="51" w16cid:durableId="1367369959">
    <w:abstractNumId w:val="27"/>
  </w:num>
  <w:num w:numId="52" w16cid:durableId="1692686516">
    <w:abstractNumId w:val="28"/>
  </w:num>
  <w:num w:numId="53" w16cid:durableId="489441789">
    <w:abstractNumId w:val="19"/>
  </w:num>
  <w:num w:numId="54" w16cid:durableId="653995813">
    <w:abstractNumId w:val="7"/>
  </w:num>
  <w:num w:numId="55" w16cid:durableId="295840188">
    <w:abstractNumId w:val="33"/>
  </w:num>
  <w:num w:numId="56" w16cid:durableId="168955845">
    <w:abstractNumId w:val="25"/>
  </w:num>
  <w:num w:numId="57" w16cid:durableId="2035230211">
    <w:abstractNumId w:val="14"/>
  </w:num>
  <w:num w:numId="58" w16cid:durableId="602809007">
    <w:abstractNumId w:val="35"/>
  </w:num>
  <w:num w:numId="59" w16cid:durableId="147867065">
    <w:abstractNumId w:val="10"/>
  </w:num>
  <w:num w:numId="60" w16cid:durableId="8273578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636"/>
    <w:rsid w:val="000070AC"/>
    <w:rsid w:val="00017A93"/>
    <w:rsid w:val="0002766C"/>
    <w:rsid w:val="00033785"/>
    <w:rsid w:val="00043F3A"/>
    <w:rsid w:val="000538BF"/>
    <w:rsid w:val="00062E62"/>
    <w:rsid w:val="00083C23"/>
    <w:rsid w:val="000A6BE3"/>
    <w:rsid w:val="000B5821"/>
    <w:rsid w:val="000B6D56"/>
    <w:rsid w:val="000C02AD"/>
    <w:rsid w:val="000D4478"/>
    <w:rsid w:val="000D4C63"/>
    <w:rsid w:val="000E7223"/>
    <w:rsid w:val="000F4F2E"/>
    <w:rsid w:val="001042BC"/>
    <w:rsid w:val="00106F1B"/>
    <w:rsid w:val="001174CC"/>
    <w:rsid w:val="00131089"/>
    <w:rsid w:val="00137F70"/>
    <w:rsid w:val="00140D4C"/>
    <w:rsid w:val="001517A3"/>
    <w:rsid w:val="00185805"/>
    <w:rsid w:val="00192017"/>
    <w:rsid w:val="00193A23"/>
    <w:rsid w:val="001A49B2"/>
    <w:rsid w:val="001B4862"/>
    <w:rsid w:val="001B7F91"/>
    <w:rsid w:val="001D2E72"/>
    <w:rsid w:val="001E3230"/>
    <w:rsid w:val="00200F42"/>
    <w:rsid w:val="002138EA"/>
    <w:rsid w:val="00214354"/>
    <w:rsid w:val="002156D9"/>
    <w:rsid w:val="0024218E"/>
    <w:rsid w:val="0026392A"/>
    <w:rsid w:val="00263B69"/>
    <w:rsid w:val="002704F2"/>
    <w:rsid w:val="00270689"/>
    <w:rsid w:val="00270C06"/>
    <w:rsid w:val="002A0B13"/>
    <w:rsid w:val="002B3411"/>
    <w:rsid w:val="002D458F"/>
    <w:rsid w:val="00305F23"/>
    <w:rsid w:val="0031327D"/>
    <w:rsid w:val="00320053"/>
    <w:rsid w:val="00320378"/>
    <w:rsid w:val="003355DF"/>
    <w:rsid w:val="00361ED4"/>
    <w:rsid w:val="00362CD8"/>
    <w:rsid w:val="00381A93"/>
    <w:rsid w:val="00381B11"/>
    <w:rsid w:val="00382E1A"/>
    <w:rsid w:val="00383CC9"/>
    <w:rsid w:val="00387CEC"/>
    <w:rsid w:val="00390048"/>
    <w:rsid w:val="00395ED5"/>
    <w:rsid w:val="003F6F7E"/>
    <w:rsid w:val="00400090"/>
    <w:rsid w:val="004329A0"/>
    <w:rsid w:val="00483997"/>
    <w:rsid w:val="00491421"/>
    <w:rsid w:val="004C5DEE"/>
    <w:rsid w:val="004E6974"/>
    <w:rsid w:val="004F31D8"/>
    <w:rsid w:val="004F32B5"/>
    <w:rsid w:val="00500D6E"/>
    <w:rsid w:val="00501758"/>
    <w:rsid w:val="0053046B"/>
    <w:rsid w:val="0055080A"/>
    <w:rsid w:val="0055580E"/>
    <w:rsid w:val="00556B67"/>
    <w:rsid w:val="00557D67"/>
    <w:rsid w:val="00560636"/>
    <w:rsid w:val="00561FE3"/>
    <w:rsid w:val="00576FA9"/>
    <w:rsid w:val="00577409"/>
    <w:rsid w:val="0058282F"/>
    <w:rsid w:val="005B1D4B"/>
    <w:rsid w:val="005B2734"/>
    <w:rsid w:val="005B7E7B"/>
    <w:rsid w:val="005C1B46"/>
    <w:rsid w:val="005E0DB6"/>
    <w:rsid w:val="005E341B"/>
    <w:rsid w:val="005E56B4"/>
    <w:rsid w:val="005F6A9F"/>
    <w:rsid w:val="005F75F3"/>
    <w:rsid w:val="005F77D7"/>
    <w:rsid w:val="00603FE7"/>
    <w:rsid w:val="0061354C"/>
    <w:rsid w:val="0065115E"/>
    <w:rsid w:val="0068116E"/>
    <w:rsid w:val="00690DD4"/>
    <w:rsid w:val="006A58A6"/>
    <w:rsid w:val="006B2366"/>
    <w:rsid w:val="006C0F48"/>
    <w:rsid w:val="006D13A6"/>
    <w:rsid w:val="006E34BF"/>
    <w:rsid w:val="006E7245"/>
    <w:rsid w:val="00713F5D"/>
    <w:rsid w:val="00725CEF"/>
    <w:rsid w:val="007515DD"/>
    <w:rsid w:val="007874C8"/>
    <w:rsid w:val="007A3E63"/>
    <w:rsid w:val="00806598"/>
    <w:rsid w:val="00825436"/>
    <w:rsid w:val="00826950"/>
    <w:rsid w:val="00857BF4"/>
    <w:rsid w:val="00865ECC"/>
    <w:rsid w:val="00866F24"/>
    <w:rsid w:val="0086786A"/>
    <w:rsid w:val="00876BCC"/>
    <w:rsid w:val="0088405C"/>
    <w:rsid w:val="008C7A06"/>
    <w:rsid w:val="008F366D"/>
    <w:rsid w:val="008F49BD"/>
    <w:rsid w:val="00900AC9"/>
    <w:rsid w:val="00904558"/>
    <w:rsid w:val="009205A8"/>
    <w:rsid w:val="00923C78"/>
    <w:rsid w:val="009306D1"/>
    <w:rsid w:val="009351C3"/>
    <w:rsid w:val="009351C5"/>
    <w:rsid w:val="009559C0"/>
    <w:rsid w:val="009565B1"/>
    <w:rsid w:val="00962D8B"/>
    <w:rsid w:val="00973337"/>
    <w:rsid w:val="009921B7"/>
    <w:rsid w:val="009A0B67"/>
    <w:rsid w:val="009A6EE2"/>
    <w:rsid w:val="009B3A6B"/>
    <w:rsid w:val="009D1712"/>
    <w:rsid w:val="009E345F"/>
    <w:rsid w:val="009E4F8D"/>
    <w:rsid w:val="009E75D4"/>
    <w:rsid w:val="00A06244"/>
    <w:rsid w:val="00A24C1B"/>
    <w:rsid w:val="00A27FBD"/>
    <w:rsid w:val="00A31F46"/>
    <w:rsid w:val="00A37881"/>
    <w:rsid w:val="00A50928"/>
    <w:rsid w:val="00A65F38"/>
    <w:rsid w:val="00A70F11"/>
    <w:rsid w:val="00A80D40"/>
    <w:rsid w:val="00A84B0C"/>
    <w:rsid w:val="00AC697E"/>
    <w:rsid w:val="00AF1EF1"/>
    <w:rsid w:val="00B0778A"/>
    <w:rsid w:val="00B51AFA"/>
    <w:rsid w:val="00B6041F"/>
    <w:rsid w:val="00B70CD8"/>
    <w:rsid w:val="00B86D2A"/>
    <w:rsid w:val="00BB615D"/>
    <w:rsid w:val="00BB617C"/>
    <w:rsid w:val="00C04E1B"/>
    <w:rsid w:val="00C125B8"/>
    <w:rsid w:val="00C31FDB"/>
    <w:rsid w:val="00C34885"/>
    <w:rsid w:val="00C509C2"/>
    <w:rsid w:val="00C77FCA"/>
    <w:rsid w:val="00C964C9"/>
    <w:rsid w:val="00CA56A9"/>
    <w:rsid w:val="00CA6D37"/>
    <w:rsid w:val="00CB5699"/>
    <w:rsid w:val="00CB79FD"/>
    <w:rsid w:val="00D02034"/>
    <w:rsid w:val="00D136F7"/>
    <w:rsid w:val="00D405DB"/>
    <w:rsid w:val="00D4071A"/>
    <w:rsid w:val="00D60CBC"/>
    <w:rsid w:val="00DA1498"/>
    <w:rsid w:val="00DB691A"/>
    <w:rsid w:val="00DD3339"/>
    <w:rsid w:val="00DD3E69"/>
    <w:rsid w:val="00DF3C1A"/>
    <w:rsid w:val="00E32391"/>
    <w:rsid w:val="00E51DD9"/>
    <w:rsid w:val="00E637DC"/>
    <w:rsid w:val="00E92A79"/>
    <w:rsid w:val="00EA0668"/>
    <w:rsid w:val="00EA34A2"/>
    <w:rsid w:val="00EB2252"/>
    <w:rsid w:val="00EC219A"/>
    <w:rsid w:val="00F03337"/>
    <w:rsid w:val="00F066C7"/>
    <w:rsid w:val="00F433EF"/>
    <w:rsid w:val="00F64FD2"/>
    <w:rsid w:val="00F80527"/>
    <w:rsid w:val="00F858CF"/>
    <w:rsid w:val="00F96300"/>
    <w:rsid w:val="00FB2EEB"/>
    <w:rsid w:val="00FB3174"/>
    <w:rsid w:val="00FB3658"/>
    <w:rsid w:val="00FB39D4"/>
    <w:rsid w:val="00FC062C"/>
    <w:rsid w:val="00FE1722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FC6DE"/>
  <w15:docId w15:val="{E3868E0A-3486-4A3C-94FC-B7B331D1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D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customStyle="1" w:styleId="nolink">
    <w:name w:val="nolink"/>
    <w:basedOn w:val="Policepardfaut"/>
    <w:rsid w:val="00137F70"/>
  </w:style>
  <w:style w:type="character" w:styleId="AcronymeHTML">
    <w:name w:val="HTML Acronym"/>
    <w:basedOn w:val="Policepardfaut"/>
    <w:uiPriority w:val="99"/>
    <w:semiHidden/>
    <w:unhideWhenUsed/>
    <w:rsid w:val="00F64FD2"/>
  </w:style>
  <w:style w:type="character" w:customStyle="1" w:styleId="guisubmenu">
    <w:name w:val="guisubmenu"/>
    <w:basedOn w:val="Policepardfaut"/>
    <w:rsid w:val="00F64FD2"/>
  </w:style>
  <w:style w:type="table" w:customStyle="1" w:styleId="Grilledutableau1">
    <w:name w:val="Grille du tableau1"/>
    <w:basedOn w:val="TableauNormal"/>
    <w:next w:val="Grilledutableau"/>
    <w:rsid w:val="00F64FD2"/>
    <w:pPr>
      <w:spacing w:before="0" w:after="0" w:line="240" w:lineRule="auto"/>
    </w:pPr>
    <w:rPr>
      <w:rFonts w:ascii="Times New Roman" w:eastAsia="Times New Roman" w:hAnsi="Times New Roman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urse-name">
    <w:name w:val="course-name"/>
    <w:basedOn w:val="Policepardfaut"/>
    <w:rsid w:val="00900AC9"/>
  </w:style>
  <w:style w:type="table" w:customStyle="1" w:styleId="TableauGrille6Couleur-Accentuation21">
    <w:name w:val="Tableau Grille 6 Couleur - Accentuation 21"/>
    <w:basedOn w:val="TableauNormal"/>
    <w:next w:val="TableauGrille6Couleur-Accentuation2"/>
    <w:uiPriority w:val="51"/>
    <w:rsid w:val="00900AC9"/>
    <w:pPr>
      <w:spacing w:before="0" w:after="0" w:line="240" w:lineRule="auto"/>
    </w:pPr>
    <w:rPr>
      <w:rFonts w:ascii="Times New Roman" w:eastAsia="Times New Roman" w:hAnsi="Times New Roman" w:cs="Times New Roman"/>
      <w:color w:val="943634"/>
      <w:lang w:eastAsia="fr-FR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TableauGrille6Couleur-Accentuation2">
    <w:name w:val="Grid Table 6 Colorful Accent 2"/>
    <w:basedOn w:val="TableauNormal"/>
    <w:uiPriority w:val="51"/>
    <w:rsid w:val="00900AC9"/>
    <w:pPr>
      <w:spacing w:after="0" w:line="240" w:lineRule="auto"/>
    </w:pPr>
    <w:rPr>
      <w:color w:val="720000" w:themeColor="accent2" w:themeShade="BF"/>
    </w:rPr>
    <w:tblPr>
      <w:tblStyleRowBandSize w:val="1"/>
      <w:tblStyleColBandSize w:val="1"/>
      <w:tblBorders>
        <w:top w:val="single" w:sz="4" w:space="0" w:color="FF2828" w:themeColor="accent2" w:themeTint="99"/>
        <w:left w:val="single" w:sz="4" w:space="0" w:color="FF2828" w:themeColor="accent2" w:themeTint="99"/>
        <w:bottom w:val="single" w:sz="4" w:space="0" w:color="FF2828" w:themeColor="accent2" w:themeTint="99"/>
        <w:right w:val="single" w:sz="4" w:space="0" w:color="FF2828" w:themeColor="accent2" w:themeTint="99"/>
        <w:insideH w:val="single" w:sz="4" w:space="0" w:color="FF2828" w:themeColor="accent2" w:themeTint="99"/>
        <w:insideV w:val="single" w:sz="4" w:space="0" w:color="FF282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2" w:themeFillTint="33"/>
      </w:tcPr>
    </w:tblStylePr>
    <w:tblStylePr w:type="band1Horz">
      <w:tblPr/>
      <w:tcPr>
        <w:shd w:val="clear" w:color="auto" w:fill="FFB7B7" w:themeFill="accent2" w:themeFillTint="33"/>
      </w:tcPr>
    </w:tblStylePr>
  </w:style>
  <w:style w:type="table" w:customStyle="1" w:styleId="Grilledutableau2">
    <w:name w:val="Grille du tableau2"/>
    <w:basedOn w:val="TableauNormal"/>
    <w:next w:val="Grilledutableau"/>
    <w:rsid w:val="00900AC9"/>
    <w:pPr>
      <w:spacing w:before="0" w:after="0" w:line="240" w:lineRule="auto"/>
    </w:pPr>
    <w:rPr>
      <w:rFonts w:ascii="Times New Roman" w:eastAsia="Times New Roman" w:hAnsi="Times New Roman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405DB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C1B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1B4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5C1B4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1B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1B46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930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jadane\Desktop\%5bCESI%5d%20Mod&#232;le%20PA%20CER%20P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5BCBFD6B2D4B5E8914785958B543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3B41E2-F957-4D45-94FC-A2CE48D454F8}"/>
      </w:docPartPr>
      <w:docPartBody>
        <w:p w:rsidR="00124C3F" w:rsidRDefault="00000000">
          <w:pPr>
            <w:pStyle w:val="7C5BCBFD6B2D4B5E8914785958B543D5"/>
          </w:pPr>
          <w:r w:rsidRPr="00AB123F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3F"/>
    <w:rsid w:val="001042BC"/>
    <w:rsid w:val="00124C3F"/>
    <w:rsid w:val="001D0A5C"/>
    <w:rsid w:val="002138EA"/>
    <w:rsid w:val="00260BC3"/>
    <w:rsid w:val="00695A8E"/>
    <w:rsid w:val="007D0126"/>
    <w:rsid w:val="00857BF4"/>
    <w:rsid w:val="009A0B67"/>
    <w:rsid w:val="00E255DD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C5BCBFD6B2D4B5E8914785958B543D5">
    <w:name w:val="7C5BCBFD6B2D4B5E8914785958B54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ef098c-00c4-495d-893a-e6ceedcc546a">
      <Terms xmlns="http://schemas.microsoft.com/office/infopath/2007/PartnerControls"/>
    </lcf76f155ced4ddcb4097134ff3c332f>
    <TaxCatchAll xmlns="fa5e9e50-ced5-4b16-9168-1ecd023772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EA8D9C242244BAB62D0F157F2B025" ma:contentTypeVersion="16" ma:contentTypeDescription="Crée un document." ma:contentTypeScope="" ma:versionID="ba91accf483799ff758db7b1a61065c5">
  <xsd:schema xmlns:xsd="http://www.w3.org/2001/XMLSchema" xmlns:xs="http://www.w3.org/2001/XMLSchema" xmlns:p="http://schemas.microsoft.com/office/2006/metadata/properties" xmlns:ns2="c9ef098c-00c4-495d-893a-e6ceedcc546a" xmlns:ns3="fa5e9e50-ced5-4b16-9168-1ecd023772ec" targetNamespace="http://schemas.microsoft.com/office/2006/metadata/properties" ma:root="true" ma:fieldsID="fb14962e5ad8b77b51b8c6910e3e9aa8" ns2:_="" ns3:_="">
    <xsd:import namespace="c9ef098c-00c4-495d-893a-e6ceedcc546a"/>
    <xsd:import namespace="fa5e9e50-ced5-4b16-9168-1ecd023772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f098c-00c4-495d-893a-e6ceedcc5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e9e50-ced5-4b16-9168-1ecd02377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ed5f155-ba87-4083-b480-cba0bf4850b6}" ma:internalName="TaxCatchAll" ma:showField="CatchAllData" ma:web="fa5e9e50-ced5-4b16-9168-1ecd023772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024E-143C-4BE9-AFEE-2DF93AD1DCB0}">
  <ds:schemaRefs>
    <ds:schemaRef ds:uri="http://schemas.microsoft.com/office/2006/metadata/properties"/>
    <ds:schemaRef ds:uri="http://schemas.microsoft.com/office/infopath/2007/PartnerControls"/>
    <ds:schemaRef ds:uri="c9ef098c-00c4-495d-893a-e6ceedcc546a"/>
    <ds:schemaRef ds:uri="fa5e9e50-ced5-4b16-9168-1ecd023772ec"/>
  </ds:schemaRefs>
</ds:datastoreItem>
</file>

<file path=customXml/itemProps2.xml><?xml version="1.0" encoding="utf-8"?>
<ds:datastoreItem xmlns:ds="http://schemas.openxmlformats.org/officeDocument/2006/customXml" ds:itemID="{4A9FA9B8-CD80-4355-92D1-AFE841E73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D7E75-4461-4BD6-84BD-FCA0A3E5A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ef098c-00c4-495d-893a-e6ceedcc546a"/>
    <ds:schemaRef ds:uri="fa5e9e50-ced5-4b16-9168-1ecd02377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201C4A-A981-4C40-8A72-1C7D3ABF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[CESI] Modèle PA CER PR.dotx</Template>
  <TotalTime>88</TotalTime>
  <Pages>5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Prosit Aller</vt:lpstr>
    </vt:vector>
  </TitlesOfParts>
  <Company>Cesi Nord-Ouest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Aller</dc:title>
  <dc:creator>DJADANE Mohamed</dc:creator>
  <cp:lastModifiedBy>WROBLEWSKI MARTIN</cp:lastModifiedBy>
  <cp:revision>99</cp:revision>
  <cp:lastPrinted>2016-04-26T09:06:00Z</cp:lastPrinted>
  <dcterms:created xsi:type="dcterms:W3CDTF">2022-09-19T13:33:00Z</dcterms:created>
  <dcterms:modified xsi:type="dcterms:W3CDTF">2025-02-24T10:48:00Z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0x01010007BEA8D9C242244BAB62D0F157F2B025</vt:lpwstr>
  </property>
  <property fmtid="{D5CDD505-2E9C-101B-9397-08002B2CF9AE}" pid="3" name="MediaServiceImageTags">
    <vt:lpwstr/>
  </property>
</Properties>
</file>